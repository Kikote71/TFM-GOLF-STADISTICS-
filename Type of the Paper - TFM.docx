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1B0B" w14:textId="0063318E" w:rsidR="00FF0BD6" w:rsidRPr="00B87541" w:rsidRDefault="003E6EB1" w:rsidP="003E6EB1">
      <w:pPr>
        <w:pStyle w:val="MDPI11articletype"/>
        <w:ind w:right="-24"/>
        <w:rPr>
          <w:lang w:val="es-ES"/>
        </w:rPr>
      </w:pPr>
      <w:r w:rsidRPr="00B87541">
        <w:rPr>
          <w:lang w:val="es-ES"/>
        </w:rPr>
        <w:t xml:space="preserve">Trabajo Fin de Master – Data </w:t>
      </w:r>
      <w:proofErr w:type="spellStart"/>
      <w:r w:rsidRPr="00B87541">
        <w:rPr>
          <w:lang w:val="es-ES"/>
        </w:rPr>
        <w:t>Science</w:t>
      </w:r>
      <w:proofErr w:type="spellEnd"/>
      <w:r w:rsidRPr="00B87541">
        <w:rPr>
          <w:lang w:val="es-ES"/>
        </w:rPr>
        <w:t xml:space="preserve"> - UAH</w:t>
      </w:r>
      <w:r w:rsidR="00FF0BD6" w:rsidRPr="00B87541">
        <w:rPr>
          <w:lang w:val="es-ES"/>
        </w:rPr>
        <w:t>.)</w:t>
      </w:r>
    </w:p>
    <w:p w14:paraId="51A41238" w14:textId="27846BA8" w:rsidR="00FF0BD6" w:rsidRPr="00B87541" w:rsidRDefault="003E6EB1" w:rsidP="00FF0BD6">
      <w:pPr>
        <w:pStyle w:val="MDPI12title"/>
        <w:rPr>
          <w:lang w:val="es-ES"/>
        </w:rPr>
      </w:pPr>
      <w:r w:rsidRPr="00B87541">
        <w:rPr>
          <w:lang w:val="es-ES"/>
        </w:rPr>
        <w:t>DATA SCIENCE EN EL GOLF</w:t>
      </w:r>
    </w:p>
    <w:p w14:paraId="1E5BC20B" w14:textId="51E2E93C" w:rsidR="00C34BE3" w:rsidRPr="00B87541" w:rsidRDefault="003E6EB1" w:rsidP="00FF0BD6">
      <w:pPr>
        <w:pStyle w:val="MDPI13authornames"/>
        <w:rPr>
          <w:lang w:val="es-ES"/>
        </w:rPr>
      </w:pPr>
      <w:r w:rsidRPr="00B87541">
        <w:rPr>
          <w:lang w:val="es-ES"/>
        </w:rPr>
        <w:t>Enrique Alderete Heras</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B87541" w14:paraId="09B3DBDA" w14:textId="77777777" w:rsidTr="0011332D">
        <w:tc>
          <w:tcPr>
            <w:tcW w:w="2410" w:type="dxa"/>
            <w:shd w:val="clear" w:color="auto" w:fill="auto"/>
          </w:tcPr>
          <w:p w14:paraId="412FDCFD" w14:textId="77777777" w:rsidR="00C34BE3" w:rsidRPr="00B87541" w:rsidRDefault="00C34BE3" w:rsidP="0011332D">
            <w:pPr>
              <w:pStyle w:val="MDPI61Citation"/>
              <w:spacing w:after="120" w:line="240" w:lineRule="exact"/>
            </w:pPr>
            <w:r w:rsidRPr="00B87541">
              <w:rPr>
                <w:b/>
              </w:rPr>
              <w:t xml:space="preserve">Citation: </w:t>
            </w:r>
            <w:r w:rsidRPr="00B87541">
              <w:t>To be added by editorial staff during production.</w:t>
            </w:r>
          </w:p>
          <w:p w14:paraId="643DAA34" w14:textId="77777777" w:rsidR="00C34BE3" w:rsidRPr="00B87541" w:rsidRDefault="00C34BE3" w:rsidP="0011332D">
            <w:pPr>
              <w:pStyle w:val="MDPI14history"/>
              <w:spacing w:before="120" w:after="120"/>
              <w:rPr>
                <w:rFonts w:ascii="SimSun" w:eastAsia="SimSun" w:hAnsi="SimSun" w:cs="SimSun"/>
                <w:lang w:eastAsia="zh-CN"/>
              </w:rPr>
            </w:pPr>
            <w:r w:rsidRPr="00B87541">
              <w:t xml:space="preserve">Academic Editor: </w:t>
            </w:r>
            <w:proofErr w:type="spellStart"/>
            <w:r w:rsidRPr="00B87541">
              <w:t>Firstname</w:t>
            </w:r>
            <w:proofErr w:type="spellEnd"/>
            <w:r w:rsidRPr="00B87541">
              <w:t xml:space="preserve"> Lastname</w:t>
            </w:r>
          </w:p>
          <w:p w14:paraId="2CB773FE" w14:textId="77777777" w:rsidR="00C34BE3" w:rsidRPr="00B87541" w:rsidRDefault="00C34BE3" w:rsidP="0011332D">
            <w:pPr>
              <w:pStyle w:val="MDPI14history"/>
              <w:spacing w:before="120"/>
              <w:rPr>
                <w:rFonts w:ascii="SimSun" w:eastAsia="SimSun" w:hAnsi="SimSun" w:cs="SimSun"/>
              </w:rPr>
            </w:pPr>
            <w:r w:rsidRPr="00B87541">
              <w:rPr>
                <w:szCs w:val="14"/>
              </w:rPr>
              <w:t>Received: date</w:t>
            </w:r>
          </w:p>
          <w:p w14:paraId="14E9AEB8" w14:textId="77777777" w:rsidR="00C34BE3" w:rsidRPr="00B87541" w:rsidRDefault="00C34BE3" w:rsidP="0011332D">
            <w:pPr>
              <w:pStyle w:val="MDPI14history"/>
              <w:rPr>
                <w:szCs w:val="14"/>
              </w:rPr>
            </w:pPr>
            <w:r w:rsidRPr="00B87541">
              <w:rPr>
                <w:szCs w:val="14"/>
              </w:rPr>
              <w:t>Revised: date</w:t>
            </w:r>
          </w:p>
          <w:p w14:paraId="63E07B58" w14:textId="77777777" w:rsidR="00C34BE3" w:rsidRPr="00B87541" w:rsidRDefault="00C34BE3" w:rsidP="0011332D">
            <w:pPr>
              <w:pStyle w:val="MDPI14history"/>
              <w:rPr>
                <w:szCs w:val="14"/>
              </w:rPr>
            </w:pPr>
            <w:r w:rsidRPr="00B87541">
              <w:rPr>
                <w:szCs w:val="14"/>
              </w:rPr>
              <w:t>Accepted: date</w:t>
            </w:r>
          </w:p>
          <w:p w14:paraId="35E8C925" w14:textId="77777777" w:rsidR="00C34BE3" w:rsidRPr="00B87541" w:rsidRDefault="00C34BE3" w:rsidP="0011332D">
            <w:pPr>
              <w:pStyle w:val="MDPI14history"/>
              <w:spacing w:after="120"/>
              <w:rPr>
                <w:szCs w:val="14"/>
              </w:rPr>
            </w:pPr>
            <w:r w:rsidRPr="00B87541">
              <w:rPr>
                <w:szCs w:val="14"/>
              </w:rPr>
              <w:t>Published: date</w:t>
            </w:r>
          </w:p>
          <w:p w14:paraId="3E7952AE" w14:textId="77777777" w:rsidR="00C34BE3" w:rsidRPr="00B87541" w:rsidRDefault="00C34BE3" w:rsidP="0011332D">
            <w:pPr>
              <w:adjustRightInd w:val="0"/>
              <w:snapToGrid w:val="0"/>
              <w:spacing w:before="120" w:line="240" w:lineRule="atLeast"/>
              <w:ind w:right="113"/>
              <w:jc w:val="left"/>
              <w:rPr>
                <w:rFonts w:eastAsia="DengXian"/>
                <w:bCs/>
                <w:sz w:val="14"/>
                <w:szCs w:val="14"/>
                <w:lang w:bidi="en-US"/>
              </w:rPr>
            </w:pPr>
            <w:r w:rsidRPr="00B87541">
              <w:rPr>
                <w:rFonts w:eastAsia="DengXian"/>
              </w:rPr>
              <w:drawing>
                <wp:inline distT="0" distB="0" distL="0" distR="0" wp14:anchorId="7260D315" wp14:editId="078ECB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F65A691" w14:textId="77777777" w:rsidR="00C34BE3" w:rsidRPr="00B87541" w:rsidRDefault="00C34BE3" w:rsidP="00A1446C">
            <w:pPr>
              <w:pStyle w:val="MDPI72Copyright"/>
              <w:rPr>
                <w:rFonts w:eastAsia="DengXian"/>
                <w:lang w:bidi="en-US"/>
              </w:rPr>
            </w:pPr>
            <w:r w:rsidRPr="00B87541">
              <w:rPr>
                <w:rFonts w:eastAsia="DengXian"/>
                <w:b/>
                <w:lang w:bidi="en-US"/>
              </w:rPr>
              <w:t>Copyright:</w:t>
            </w:r>
            <w:r w:rsidRPr="00B87541">
              <w:rPr>
                <w:rFonts w:eastAsia="DengXian"/>
                <w:lang w:bidi="en-US"/>
              </w:rPr>
              <w:t xml:space="preserve"> </w:t>
            </w:r>
            <w:r w:rsidR="00A1446C" w:rsidRPr="00B87541">
              <w:rPr>
                <w:rFonts w:eastAsia="DengXian"/>
                <w:lang w:bidi="en-US"/>
              </w:rPr>
              <w:t>© 2023</w:t>
            </w:r>
            <w:r w:rsidRPr="00B87541">
              <w:rPr>
                <w:rFonts w:eastAsia="DengXian"/>
                <w:lang w:bidi="en-US"/>
              </w:rPr>
              <w:t xml:space="preserve"> by the authors. Submitted for possible open access publication under the terms and conditions of the Creative Commons Attribution (CC BY) license (https://creativecommons.org/licenses/by/4.0/).</w:t>
            </w:r>
          </w:p>
        </w:tc>
      </w:tr>
    </w:tbl>
    <w:p w14:paraId="4CEBE622" w14:textId="6B38627A" w:rsidR="00FF0BD6" w:rsidRPr="00B87541" w:rsidRDefault="00FF0BD6" w:rsidP="003E6EB1">
      <w:pPr>
        <w:pStyle w:val="MDPI16affiliation"/>
        <w:rPr>
          <w:lang w:val="es-ES"/>
        </w:rPr>
      </w:pPr>
      <w:r w:rsidRPr="00B87541">
        <w:rPr>
          <w:lang w:val="es-ES"/>
        </w:rPr>
        <w:t>C</w:t>
      </w:r>
      <w:r w:rsidR="003E6EB1" w:rsidRPr="00B87541">
        <w:rPr>
          <w:lang w:val="es-ES"/>
        </w:rPr>
        <w:t>ontacto: Enriquealdereteheras@gmail.com</w:t>
      </w:r>
      <w:r w:rsidRPr="00B87541">
        <w:rPr>
          <w:lang w:val="es-ES"/>
        </w:rPr>
        <w:t>; Tel.:</w:t>
      </w:r>
      <w:r w:rsidR="003E6EB1" w:rsidRPr="00B87541">
        <w:rPr>
          <w:lang w:val="es-ES"/>
        </w:rPr>
        <w:t xml:space="preserve"> +34678947198</w:t>
      </w:r>
    </w:p>
    <w:p w14:paraId="55A5C12E" w14:textId="07FD0A1F" w:rsidR="003E6EB1" w:rsidRPr="00B87541" w:rsidRDefault="003E6EB1" w:rsidP="003E6EB1">
      <w:pPr>
        <w:pStyle w:val="MDPI18keywords"/>
        <w:rPr>
          <w:bCs/>
          <w:szCs w:val="18"/>
          <w:lang w:val="es-ES"/>
        </w:rPr>
      </w:pPr>
      <w:r w:rsidRPr="00B87541">
        <w:rPr>
          <w:bCs/>
          <w:szCs w:val="18"/>
          <w:lang w:val="es-ES"/>
        </w:rPr>
        <w:t xml:space="preserve">Este trabajo de investigación se centra en el análisis del rendimiento de jugadores de golf mediante la aplicación de técnicas de Data </w:t>
      </w:r>
      <w:proofErr w:type="spellStart"/>
      <w:r w:rsidRPr="00B87541">
        <w:rPr>
          <w:bCs/>
          <w:szCs w:val="18"/>
          <w:lang w:val="es-ES"/>
        </w:rPr>
        <w:t>Science</w:t>
      </w:r>
      <w:proofErr w:type="spellEnd"/>
      <w:r w:rsidRPr="00B87541">
        <w:rPr>
          <w:bCs/>
          <w:szCs w:val="18"/>
          <w:lang w:val="es-ES"/>
        </w:rPr>
        <w:t xml:space="preserve">. Utilizando un conjunto de datos recopilados a través de web </w:t>
      </w:r>
      <w:proofErr w:type="spellStart"/>
      <w:r w:rsidRPr="00B87541">
        <w:rPr>
          <w:bCs/>
          <w:szCs w:val="18"/>
          <w:lang w:val="es-ES"/>
        </w:rPr>
        <w:t>scraping</w:t>
      </w:r>
      <w:proofErr w:type="spellEnd"/>
      <w:r w:rsidRPr="00B87541">
        <w:rPr>
          <w:bCs/>
          <w:szCs w:val="18"/>
          <w:lang w:val="es-ES"/>
        </w:rPr>
        <w:t xml:space="preserve"> desde la página oficial del PGA Tour, que abarca más de 1</w:t>
      </w:r>
      <w:r w:rsidR="0037265D" w:rsidRPr="00B87541">
        <w:rPr>
          <w:bCs/>
          <w:szCs w:val="18"/>
          <w:lang w:val="es-ES"/>
        </w:rPr>
        <w:t>8</w:t>
      </w:r>
      <w:r w:rsidRPr="00B87541">
        <w:rPr>
          <w:bCs/>
          <w:szCs w:val="18"/>
          <w:lang w:val="es-ES"/>
        </w:rPr>
        <w:t>,000 registros estadísticos, se busca revelar patrones y tendencias significativas en el desempeño de los jugadores. En este contexto, se contextualiza la importancia de las estadísticas en la evaluación del rendimiento y se resalta el propósito del estudio: explorar las posibilidades de mejora a través del análisis de datos.</w:t>
      </w:r>
    </w:p>
    <w:p w14:paraId="7CFE2393" w14:textId="77777777" w:rsidR="003E6EB1" w:rsidRPr="00B87541" w:rsidRDefault="003E6EB1" w:rsidP="003E6EB1">
      <w:pPr>
        <w:pStyle w:val="MDPI18keywords"/>
        <w:rPr>
          <w:bCs/>
          <w:szCs w:val="18"/>
          <w:lang w:val="es-ES"/>
        </w:rPr>
      </w:pPr>
      <w:r w:rsidRPr="00B87541">
        <w:rPr>
          <w:bCs/>
          <w:szCs w:val="18"/>
          <w:lang w:val="es-ES"/>
        </w:rPr>
        <w:t>Los métodos aplicados se basan en análisis exploratorio de datos y técnicas de visualización, así como en la implementación de modelos de aprendizaje automático para predecir el rendimiento futuro. Los resultados principales abarcan la identificación de correlaciones entre variables clave y el rendimiento de los jugadores, la identificación de patrones en los datos históricos y la creación de modelos predictivos con un nivel de precisión notable.</w:t>
      </w:r>
    </w:p>
    <w:p w14:paraId="69365EF3" w14:textId="63580792" w:rsidR="003E6EB1" w:rsidRPr="00B87541" w:rsidRDefault="003E6EB1" w:rsidP="003E6EB1">
      <w:pPr>
        <w:pStyle w:val="MDPI18keywords"/>
        <w:rPr>
          <w:bCs/>
          <w:szCs w:val="18"/>
          <w:lang w:val="es-ES"/>
        </w:rPr>
      </w:pPr>
      <w:r w:rsidRPr="00B87541">
        <w:rPr>
          <w:bCs/>
          <w:szCs w:val="18"/>
          <w:lang w:val="es-ES"/>
        </w:rPr>
        <w:t xml:space="preserve">Las conclusiones sugieren que el análisis de datos a través de herramientas de Data </w:t>
      </w:r>
      <w:proofErr w:type="spellStart"/>
      <w:r w:rsidRPr="00B87541">
        <w:rPr>
          <w:bCs/>
          <w:szCs w:val="18"/>
          <w:lang w:val="es-ES"/>
        </w:rPr>
        <w:t>Science</w:t>
      </w:r>
      <w:proofErr w:type="spellEnd"/>
      <w:r w:rsidRPr="00B87541">
        <w:rPr>
          <w:bCs/>
          <w:szCs w:val="18"/>
          <w:lang w:val="es-ES"/>
        </w:rPr>
        <w:t xml:space="preserve"> puede proporcionar una comprensión más profunda del rendimiento de los jugadores de golf, lo que a su vez puede respaldar la toma de decisiones estratégicas para jugadores, entrenadores y seguidores. Este enfoque podría tener aplicaciones valiosas en la optimización del entrenamiento, la elaboración de estrategias y la mejora general del juego.</w:t>
      </w:r>
    </w:p>
    <w:p w14:paraId="5CF4808F" w14:textId="0D7140D7" w:rsidR="00FF0BD6" w:rsidRPr="00B87541" w:rsidRDefault="0037265D" w:rsidP="00FF0BD6">
      <w:pPr>
        <w:pStyle w:val="MDPI18keywords"/>
        <w:rPr>
          <w:bCs/>
          <w:szCs w:val="18"/>
          <w:lang w:val="es-ES"/>
        </w:rPr>
      </w:pPr>
      <w:r w:rsidRPr="00B87541">
        <w:rPr>
          <w:b/>
          <w:szCs w:val="18"/>
          <w:lang w:val="es-ES"/>
        </w:rPr>
        <w:t>Palabras Clave</w:t>
      </w:r>
      <w:r w:rsidRPr="00B87541">
        <w:rPr>
          <w:bCs/>
          <w:szCs w:val="18"/>
          <w:lang w:val="es-ES"/>
        </w:rPr>
        <w:t>:</w:t>
      </w:r>
      <w:r w:rsidR="00FF0BD6" w:rsidRPr="00B87541">
        <w:rPr>
          <w:bCs/>
          <w:szCs w:val="18"/>
          <w:lang w:val="es-ES"/>
        </w:rPr>
        <w:t xml:space="preserve"> </w:t>
      </w:r>
      <w:r w:rsidRPr="00B87541">
        <w:rPr>
          <w:bCs/>
          <w:szCs w:val="18"/>
          <w:lang w:val="es-ES"/>
        </w:rPr>
        <w:t>golf; análisis de datos; rendimiento de jugadores; estadísticas; aprendizaje automático.</w:t>
      </w:r>
    </w:p>
    <w:p w14:paraId="2AF4CB16" w14:textId="77777777" w:rsidR="00FF0BD6" w:rsidRPr="00B87541" w:rsidRDefault="00FF0BD6" w:rsidP="00FF0BD6">
      <w:pPr>
        <w:pStyle w:val="MDPI19line"/>
        <w:rPr>
          <w:lang w:val="es-ES"/>
        </w:rPr>
      </w:pPr>
    </w:p>
    <w:p w14:paraId="2072B4DA" w14:textId="1FE2C501" w:rsidR="00FF0BD6" w:rsidRPr="00B87541" w:rsidRDefault="00FF0BD6" w:rsidP="0037265D">
      <w:pPr>
        <w:pStyle w:val="MDPI21heading1"/>
        <w:numPr>
          <w:ilvl w:val="0"/>
          <w:numId w:val="24"/>
        </w:numPr>
        <w:rPr>
          <w:lang w:eastAsia="zh-CN"/>
        </w:rPr>
      </w:pPr>
      <w:r w:rsidRPr="00B87541">
        <w:rPr>
          <w:lang w:eastAsia="zh-CN"/>
        </w:rPr>
        <w:t>Introduction</w:t>
      </w:r>
    </w:p>
    <w:p w14:paraId="03CACBC7" w14:textId="77777777" w:rsidR="0037265D" w:rsidRPr="00B87541" w:rsidRDefault="0037265D" w:rsidP="0037265D">
      <w:pPr>
        <w:pStyle w:val="MDPI21heading1"/>
        <w:rPr>
          <w:b w:val="0"/>
          <w:bCs/>
          <w:lang w:val="es-ES" w:eastAsia="zh-CN"/>
        </w:rPr>
      </w:pPr>
      <w:r w:rsidRPr="00B87541">
        <w:rPr>
          <w:b w:val="0"/>
          <w:bCs/>
          <w:lang w:val="es-ES" w:eastAsia="zh-CN"/>
        </w:rPr>
        <w:t xml:space="preserve">El golf, un deporte que combina habilidad, precisión y estrategia, ha evolucionado considerablemente en los últimos años, y junto con esta evolución ha surgido la importancia de la recopilación y análisis de datos para comprender y mejorar el rendimiento de los jugadores. La creciente disponibilidad de datos detallados proporciona una oportunidad única para explorar las variables que influyen en el éxito de los golfistas en el escenario competitivo. En este contexto, la aplicación de técnicas de Data </w:t>
      </w:r>
      <w:proofErr w:type="spellStart"/>
      <w:r w:rsidRPr="00B87541">
        <w:rPr>
          <w:b w:val="0"/>
          <w:bCs/>
          <w:lang w:val="es-ES" w:eastAsia="zh-CN"/>
        </w:rPr>
        <w:t>Science</w:t>
      </w:r>
      <w:proofErr w:type="spellEnd"/>
      <w:r w:rsidRPr="00B87541">
        <w:rPr>
          <w:b w:val="0"/>
          <w:bCs/>
          <w:lang w:val="es-ES" w:eastAsia="zh-CN"/>
        </w:rPr>
        <w:t xml:space="preserve"> ha emergido como una herramienta poderosa para desentrañar patrones ocultos y tendencias dentro de los datos del golf.</w:t>
      </w:r>
    </w:p>
    <w:p w14:paraId="0CCDADB2" w14:textId="1B05FB7D" w:rsidR="0037265D" w:rsidRPr="00B87541" w:rsidRDefault="0037265D" w:rsidP="0037265D">
      <w:pPr>
        <w:pStyle w:val="MDPI21heading1"/>
        <w:rPr>
          <w:b w:val="0"/>
          <w:bCs/>
          <w:lang w:val="es-ES" w:eastAsia="zh-CN"/>
        </w:rPr>
      </w:pPr>
      <w:r w:rsidRPr="00B87541">
        <w:rPr>
          <w:b w:val="0"/>
          <w:bCs/>
          <w:lang w:val="es-ES" w:eastAsia="zh-CN"/>
        </w:rPr>
        <w:t xml:space="preserve">A medida que los deportes en general evolucionan hacia un enfoque más orientado a los datos, el golf no es una excepción. El análisis de datos puede desbloquear una comprensión más profunda de cómo se desarrolla un juego, cuáles son las fortalezas individuales y las áreas que requieren atención. Esta investigación contribuye a la creciente literatura que demuestra cómo la aplicación inteligente de Data </w:t>
      </w:r>
      <w:proofErr w:type="spellStart"/>
      <w:r w:rsidRPr="00B87541">
        <w:rPr>
          <w:b w:val="0"/>
          <w:bCs/>
          <w:lang w:val="es-ES" w:eastAsia="zh-CN"/>
        </w:rPr>
        <w:t>Science</w:t>
      </w:r>
      <w:proofErr w:type="spellEnd"/>
      <w:r w:rsidRPr="00B87541">
        <w:rPr>
          <w:b w:val="0"/>
          <w:bCs/>
          <w:lang w:val="es-ES" w:eastAsia="zh-CN"/>
        </w:rPr>
        <w:t xml:space="preserve"> puede transformar la forma en que se aborda el rendimiento deportivo. En las secciones siguientes, se describen los métodos utilizados, los resultados obtenidos y las conclusiones que emergen de este análisis de datos en el contexto del golf de alto nivel.</w:t>
      </w:r>
    </w:p>
    <w:p w14:paraId="632769FE" w14:textId="77777777" w:rsidR="0037265D" w:rsidRPr="00B87541" w:rsidRDefault="0037265D" w:rsidP="00FF0BD6">
      <w:pPr>
        <w:pStyle w:val="MDPI21heading1"/>
        <w:rPr>
          <w:b w:val="0"/>
          <w:bCs/>
          <w:lang w:val="es-ES" w:eastAsia="zh-CN"/>
        </w:rPr>
      </w:pPr>
    </w:p>
    <w:p w14:paraId="3CFD5C6B" w14:textId="77777777" w:rsidR="0037265D" w:rsidRPr="00B87541" w:rsidRDefault="0037265D" w:rsidP="00FF0BD6">
      <w:pPr>
        <w:pStyle w:val="MDPI21heading1"/>
        <w:rPr>
          <w:b w:val="0"/>
          <w:bCs/>
          <w:lang w:val="es-ES" w:eastAsia="zh-CN"/>
        </w:rPr>
      </w:pPr>
    </w:p>
    <w:p w14:paraId="44EAC2C6" w14:textId="528134BD" w:rsidR="0037265D" w:rsidRPr="00B87541" w:rsidRDefault="0037265D" w:rsidP="0037265D">
      <w:pPr>
        <w:pStyle w:val="MDPI21heading1"/>
        <w:numPr>
          <w:ilvl w:val="0"/>
          <w:numId w:val="24"/>
        </w:numPr>
        <w:rPr>
          <w:lang w:val="es-ES"/>
        </w:rPr>
      </w:pPr>
      <w:r w:rsidRPr="00B87541">
        <w:rPr>
          <w:lang w:val="es-ES"/>
        </w:rPr>
        <w:t>Materiales y Métodos: Recopilación y Análisis de Datos Estadísticos del PGA Tour</w:t>
      </w:r>
    </w:p>
    <w:p w14:paraId="51C43A76" w14:textId="06A3CEB8" w:rsidR="0037265D" w:rsidRPr="00B87541" w:rsidRDefault="0037265D" w:rsidP="0037265D">
      <w:pPr>
        <w:pStyle w:val="MDPI21heading1"/>
        <w:rPr>
          <w:b w:val="0"/>
          <w:bCs/>
          <w:lang w:val="es-ES"/>
        </w:rPr>
      </w:pPr>
      <w:r w:rsidRPr="00B87541">
        <w:rPr>
          <w:b w:val="0"/>
          <w:bCs/>
          <w:lang w:val="es-ES"/>
        </w:rPr>
        <w:t>En este apartado, se describe en detalle la metodología utilizada para la recopilación y el análisis de los datos estadísticos del PGA Tour a lo largo de los últimos cuatro años. Estos datos fueron obtenidos mediante web s</w:t>
      </w:r>
      <w:proofErr w:type="spellStart"/>
      <w:r w:rsidRPr="00B87541">
        <w:rPr>
          <w:b w:val="0"/>
          <w:bCs/>
          <w:lang w:val="es-ES"/>
        </w:rPr>
        <w:t>craping</w:t>
      </w:r>
      <w:proofErr w:type="spellEnd"/>
      <w:r w:rsidRPr="00B87541">
        <w:rPr>
          <w:b w:val="0"/>
          <w:bCs/>
          <w:lang w:val="es-ES"/>
        </w:rPr>
        <w:t xml:space="preserve"> desde la página oficial del PGA Tour y constituyen la base de nuestro estudio.</w:t>
      </w:r>
    </w:p>
    <w:p w14:paraId="5846E169" w14:textId="77777777" w:rsidR="0037265D" w:rsidRPr="00B87541" w:rsidRDefault="0037265D" w:rsidP="0037265D">
      <w:pPr>
        <w:pStyle w:val="MDPI21heading1"/>
        <w:rPr>
          <w:b w:val="0"/>
          <w:bCs/>
          <w:lang w:val="es-ES"/>
        </w:rPr>
      </w:pPr>
      <w:r w:rsidRPr="00B87541">
        <w:rPr>
          <w:lang w:val="es-ES"/>
        </w:rPr>
        <w:t>Recopilación de Datos</w:t>
      </w:r>
      <w:r w:rsidRPr="00B87541">
        <w:rPr>
          <w:b w:val="0"/>
          <w:bCs/>
          <w:lang w:val="es-ES"/>
        </w:rPr>
        <w:t>:</w:t>
      </w:r>
    </w:p>
    <w:p w14:paraId="6D281B67" w14:textId="25BFDD69" w:rsidR="0037265D" w:rsidRPr="00B87541" w:rsidRDefault="0037265D" w:rsidP="0037265D">
      <w:pPr>
        <w:pStyle w:val="MDPI21heading1"/>
        <w:rPr>
          <w:b w:val="0"/>
          <w:bCs/>
          <w:lang w:val="es-ES"/>
        </w:rPr>
      </w:pPr>
      <w:r w:rsidRPr="00B87541">
        <w:rPr>
          <w:b w:val="0"/>
          <w:bCs/>
          <w:lang w:val="es-ES"/>
        </w:rPr>
        <w:t xml:space="preserve">Se empleó un enfoque de web </w:t>
      </w:r>
      <w:proofErr w:type="spellStart"/>
      <w:r w:rsidRPr="00B87541">
        <w:rPr>
          <w:b w:val="0"/>
          <w:bCs/>
          <w:lang w:val="es-ES"/>
        </w:rPr>
        <w:t>scraping</w:t>
      </w:r>
      <w:proofErr w:type="spellEnd"/>
      <w:r w:rsidRPr="00B87541">
        <w:rPr>
          <w:b w:val="0"/>
          <w:bCs/>
          <w:lang w:val="es-ES"/>
        </w:rPr>
        <w:t xml:space="preserve"> para extraer información estadística relevante de la sección de estadísticas del PGA Tour en su página oficial. Los datos recopilados abarcan un período de cuatro años y comprenden una amplia gama de variables</w:t>
      </w:r>
      <w:r w:rsidRPr="00B87541">
        <w:rPr>
          <w:b w:val="0"/>
          <w:bCs/>
          <w:lang w:val="es-ES"/>
        </w:rPr>
        <w:t xml:space="preserve"> que se detallaran </w:t>
      </w:r>
      <w:proofErr w:type="spellStart"/>
      <w:r w:rsidRPr="00B87541">
        <w:rPr>
          <w:b w:val="0"/>
          <w:bCs/>
          <w:lang w:val="es-ES"/>
        </w:rPr>
        <w:t>mas</w:t>
      </w:r>
      <w:proofErr w:type="spellEnd"/>
      <w:r w:rsidRPr="00B87541">
        <w:rPr>
          <w:b w:val="0"/>
          <w:bCs/>
          <w:lang w:val="es-ES"/>
        </w:rPr>
        <w:t xml:space="preserve"> adelante</w:t>
      </w:r>
      <w:r w:rsidRPr="00B87541">
        <w:rPr>
          <w:b w:val="0"/>
          <w:bCs/>
          <w:lang w:val="es-ES"/>
        </w:rPr>
        <w:t xml:space="preserve">, que van desde el promedio de golpes por ronda hasta las estadísticas de precisión en el juego largo y corto. El proceso de web </w:t>
      </w:r>
      <w:proofErr w:type="spellStart"/>
      <w:r w:rsidRPr="00B87541">
        <w:rPr>
          <w:b w:val="0"/>
          <w:bCs/>
          <w:lang w:val="es-ES"/>
        </w:rPr>
        <w:t>scraping</w:t>
      </w:r>
      <w:proofErr w:type="spellEnd"/>
      <w:r w:rsidRPr="00B87541">
        <w:rPr>
          <w:b w:val="0"/>
          <w:bCs/>
          <w:lang w:val="es-ES"/>
        </w:rPr>
        <w:t xml:space="preserve"> fue </w:t>
      </w:r>
      <w:r w:rsidRPr="00B87541">
        <w:rPr>
          <w:b w:val="0"/>
          <w:bCs/>
          <w:lang w:val="es-ES"/>
        </w:rPr>
        <w:t xml:space="preserve">manual ya que no pudimos automatizar la toma de datos a través de herramientas </w:t>
      </w:r>
      <w:proofErr w:type="spellStart"/>
      <w:r w:rsidRPr="00B87541">
        <w:rPr>
          <w:b w:val="0"/>
          <w:bCs/>
          <w:lang w:val="es-ES"/>
        </w:rPr>
        <w:t>espeficicas</w:t>
      </w:r>
      <w:proofErr w:type="spellEnd"/>
      <w:r w:rsidRPr="00B87541">
        <w:rPr>
          <w:b w:val="0"/>
          <w:bCs/>
          <w:lang w:val="es-ES"/>
        </w:rPr>
        <w:t>.</w:t>
      </w:r>
    </w:p>
    <w:p w14:paraId="1EDB7411" w14:textId="0B2A0841" w:rsidR="0037265D" w:rsidRPr="00B87541" w:rsidRDefault="0037265D" w:rsidP="0037265D">
      <w:pPr>
        <w:pStyle w:val="MDPI21heading1"/>
        <w:rPr>
          <w:lang w:val="es-ES"/>
        </w:rPr>
      </w:pPr>
      <w:r w:rsidRPr="00B87541">
        <w:rPr>
          <w:lang w:val="es-ES"/>
        </w:rPr>
        <w:t>Análisis Exploratorio de Datos:</w:t>
      </w:r>
    </w:p>
    <w:p w14:paraId="7DD67105" w14:textId="65233C57" w:rsidR="0037265D" w:rsidRPr="00B87541" w:rsidRDefault="0037265D" w:rsidP="0037265D">
      <w:pPr>
        <w:pStyle w:val="MDPI21heading1"/>
        <w:rPr>
          <w:b w:val="0"/>
          <w:bCs/>
          <w:lang w:val="es-ES"/>
        </w:rPr>
      </w:pPr>
      <w:r w:rsidRPr="00B87541">
        <w:rPr>
          <w:b w:val="0"/>
          <w:bCs/>
          <w:lang w:val="es-ES"/>
        </w:rPr>
        <w:t>Una vez recopilados los datos, se llevó a cabo un análisis exploratorio para comprender la naturaleza y la distribución de las variables. Se generaron gráficos y visualizaciones para identificar tendencias y patrones preliminares en los datos. Además, se realizó una limpieza y transformación de los datos para garantizar la coherencia y la calidad de la información recopilada.</w:t>
      </w:r>
    </w:p>
    <w:p w14:paraId="63CE9339" w14:textId="2A133EC8" w:rsidR="0037265D" w:rsidRPr="00B87541" w:rsidRDefault="0037265D" w:rsidP="0037265D">
      <w:pPr>
        <w:pStyle w:val="MDPI21heading1"/>
        <w:rPr>
          <w:lang w:val="es-ES"/>
        </w:rPr>
      </w:pPr>
      <w:r w:rsidRPr="00B87541">
        <w:rPr>
          <w:lang w:val="es-ES"/>
        </w:rPr>
        <w:t>Análisis Avanzado y Modelización:</w:t>
      </w:r>
    </w:p>
    <w:p w14:paraId="06F2EB3F" w14:textId="77777777" w:rsidR="0037265D" w:rsidRPr="00B87541" w:rsidRDefault="0037265D" w:rsidP="0037265D">
      <w:pPr>
        <w:pStyle w:val="MDPI21heading1"/>
        <w:rPr>
          <w:b w:val="0"/>
          <w:bCs/>
          <w:lang w:val="es-ES"/>
        </w:rPr>
      </w:pPr>
      <w:r w:rsidRPr="00B87541">
        <w:rPr>
          <w:b w:val="0"/>
          <w:bCs/>
          <w:lang w:val="es-ES"/>
        </w:rPr>
        <w:t xml:space="preserve">Se aplicaron técnicas de análisis de datos avanzadas, incluyendo análisis de correlación, regresión y agrupación, para descubrir relaciones subyacentes entre las variables y el rendimiento de los jugadores. Se implementaron modelos de aprendizaje automático para predecir el rendimiento futuro en función de las estadísticas pasadas. Se utilizaron bibliotecas de Python como pandas, </w:t>
      </w:r>
      <w:proofErr w:type="spellStart"/>
      <w:r w:rsidRPr="00B87541">
        <w:rPr>
          <w:b w:val="0"/>
          <w:bCs/>
          <w:lang w:val="es-ES"/>
        </w:rPr>
        <w:t>numpy</w:t>
      </w:r>
      <w:proofErr w:type="spellEnd"/>
      <w:r w:rsidRPr="00B87541">
        <w:rPr>
          <w:b w:val="0"/>
          <w:bCs/>
          <w:lang w:val="es-ES"/>
        </w:rPr>
        <w:t xml:space="preserve"> y </w:t>
      </w:r>
      <w:proofErr w:type="spellStart"/>
      <w:r w:rsidRPr="00B87541">
        <w:rPr>
          <w:b w:val="0"/>
          <w:bCs/>
          <w:lang w:val="es-ES"/>
        </w:rPr>
        <w:t>scikit-learn</w:t>
      </w:r>
      <w:proofErr w:type="spellEnd"/>
      <w:r w:rsidRPr="00B87541">
        <w:rPr>
          <w:b w:val="0"/>
          <w:bCs/>
          <w:lang w:val="es-ES"/>
        </w:rPr>
        <w:t xml:space="preserve"> para llevar a cabo estos análisis y modelados.</w:t>
      </w:r>
    </w:p>
    <w:p w14:paraId="5A89B18B" w14:textId="77777777" w:rsidR="0037265D" w:rsidRPr="00B87541" w:rsidRDefault="0037265D" w:rsidP="0037265D">
      <w:pPr>
        <w:pStyle w:val="MDPI21heading1"/>
        <w:rPr>
          <w:lang w:val="es-ES"/>
        </w:rPr>
      </w:pPr>
      <w:r w:rsidRPr="00B87541">
        <w:rPr>
          <w:lang w:val="es-ES"/>
        </w:rPr>
        <w:t>Disponibilidad de Datos y Código:</w:t>
      </w:r>
    </w:p>
    <w:p w14:paraId="1FBDC331" w14:textId="4C972B13" w:rsidR="0037265D" w:rsidRPr="00B87541" w:rsidRDefault="0037265D" w:rsidP="00EC040D">
      <w:pPr>
        <w:pStyle w:val="MDPI21heading1"/>
        <w:rPr>
          <w:b w:val="0"/>
          <w:bCs/>
          <w:lang w:val="es-ES"/>
        </w:rPr>
      </w:pPr>
      <w:r w:rsidRPr="00B87541">
        <w:rPr>
          <w:b w:val="0"/>
          <w:bCs/>
          <w:lang w:val="es-ES"/>
        </w:rPr>
        <w:t xml:space="preserve">Todos los datos recopilados, así como el código utilizado </w:t>
      </w:r>
      <w:r w:rsidRPr="00B87541">
        <w:rPr>
          <w:b w:val="0"/>
          <w:bCs/>
          <w:lang w:val="es-ES"/>
        </w:rPr>
        <w:t>para</w:t>
      </w:r>
      <w:r w:rsidRPr="00B87541">
        <w:rPr>
          <w:b w:val="0"/>
          <w:bCs/>
          <w:lang w:val="es-ES"/>
        </w:rPr>
        <w:t xml:space="preserve"> el análisis, estarán disponibles para su acceso público y revisión</w:t>
      </w:r>
      <w:r w:rsidRPr="00B87541">
        <w:rPr>
          <w:b w:val="0"/>
          <w:bCs/>
          <w:lang w:val="es-ES"/>
        </w:rPr>
        <w:t xml:space="preserve"> a través de </w:t>
      </w:r>
      <w:hyperlink r:id="rId8" w:history="1">
        <w:r w:rsidRPr="00B87541">
          <w:rPr>
            <w:rStyle w:val="Hipervnculo"/>
            <w:b w:val="0"/>
            <w:bCs/>
            <w:lang w:val="es-ES"/>
          </w:rPr>
          <w:t>https://github.com/Kikote71</w:t>
        </w:r>
      </w:hyperlink>
      <w:r w:rsidRPr="00B87541">
        <w:rPr>
          <w:b w:val="0"/>
          <w:bCs/>
          <w:lang w:val="es-ES"/>
        </w:rPr>
        <w:t xml:space="preserve">. Los datos recopilados se alojarán en </w:t>
      </w:r>
      <w:r w:rsidR="00EC040D" w:rsidRPr="00B87541">
        <w:rPr>
          <w:b w:val="0"/>
          <w:bCs/>
          <w:lang w:val="es-ES"/>
        </w:rPr>
        <w:t>este repositorio</w:t>
      </w:r>
      <w:r w:rsidRPr="00B87541">
        <w:rPr>
          <w:b w:val="0"/>
          <w:bCs/>
          <w:lang w:val="es-ES"/>
        </w:rPr>
        <w:t xml:space="preserve">, y el código </w:t>
      </w:r>
      <w:r w:rsidR="00EC040D" w:rsidRPr="00B87541">
        <w:rPr>
          <w:b w:val="0"/>
          <w:bCs/>
          <w:lang w:val="es-ES"/>
        </w:rPr>
        <w:t>estará disponible</w:t>
      </w:r>
      <w:r w:rsidRPr="00B87541">
        <w:rPr>
          <w:b w:val="0"/>
          <w:bCs/>
          <w:lang w:val="es-ES"/>
        </w:rPr>
        <w:t xml:space="preserve"> para garantizar la transparencia y la reproducibilidad de los resultados.</w:t>
      </w:r>
    </w:p>
    <w:p w14:paraId="38CCBCBB" w14:textId="767197CE" w:rsidR="0037265D" w:rsidRPr="00B87541" w:rsidRDefault="0037265D" w:rsidP="0037265D">
      <w:pPr>
        <w:pStyle w:val="MDPI21heading1"/>
        <w:rPr>
          <w:b w:val="0"/>
          <w:bCs/>
          <w:lang w:val="es-ES"/>
        </w:rPr>
      </w:pPr>
      <w:r w:rsidRPr="00B87541">
        <w:rPr>
          <w:b w:val="0"/>
          <w:bCs/>
          <w:lang w:val="es-ES"/>
        </w:rPr>
        <w:t>En conjunto, este enfoque de recopilación y análisis de datos ofrece una perspectiva valiosa sobre el rendimiento de los jugadores de golf a lo largo de los últimos cuatro años en el PGA Tour. Las técnicas</w:t>
      </w:r>
      <w:r w:rsidR="00EC040D" w:rsidRPr="00B87541">
        <w:rPr>
          <w:b w:val="0"/>
          <w:bCs/>
          <w:lang w:val="es-ES"/>
        </w:rPr>
        <w:t xml:space="preserve"> del</w:t>
      </w:r>
      <w:r w:rsidRPr="00B87541">
        <w:rPr>
          <w:b w:val="0"/>
          <w:bCs/>
          <w:lang w:val="es-ES"/>
        </w:rPr>
        <w:t xml:space="preserve"> análisis exploratorio y modelado de datos proporcionan una base sólida para la obtención de información relevante y la identificación de patrones clave que pueden influir en el desempeño de los jugadores.</w:t>
      </w:r>
    </w:p>
    <w:p w14:paraId="5D897FDD" w14:textId="77777777" w:rsidR="0037265D" w:rsidRPr="00B87541" w:rsidRDefault="0037265D" w:rsidP="00205AE5">
      <w:pPr>
        <w:pStyle w:val="MDPI21heading1"/>
        <w:rPr>
          <w:lang w:val="es-ES"/>
        </w:rPr>
      </w:pPr>
    </w:p>
    <w:p w14:paraId="67E03333" w14:textId="77777777" w:rsidR="003E1A1E" w:rsidRPr="00B87541" w:rsidRDefault="003E1A1E" w:rsidP="00205AE5">
      <w:pPr>
        <w:pStyle w:val="MDPI21heading1"/>
      </w:pPr>
    </w:p>
    <w:p w14:paraId="1AF10133" w14:textId="77777777" w:rsidR="003E1A1E" w:rsidRPr="00B87541" w:rsidRDefault="003E1A1E" w:rsidP="00205AE5">
      <w:pPr>
        <w:pStyle w:val="MDPI21heading1"/>
      </w:pPr>
    </w:p>
    <w:p w14:paraId="59F4B90F" w14:textId="77777777" w:rsidR="003E1A1E" w:rsidRPr="00B87541" w:rsidRDefault="003E1A1E" w:rsidP="00205AE5">
      <w:pPr>
        <w:pStyle w:val="MDPI21heading1"/>
      </w:pPr>
    </w:p>
    <w:p w14:paraId="657B8067" w14:textId="77777777" w:rsidR="003E1A1E" w:rsidRPr="00B87541" w:rsidRDefault="003E1A1E" w:rsidP="003E1A1E">
      <w:pPr>
        <w:pStyle w:val="MDPI21heading1"/>
        <w:numPr>
          <w:ilvl w:val="0"/>
          <w:numId w:val="24"/>
        </w:numPr>
      </w:pPr>
      <w:r w:rsidRPr="00B87541">
        <w:t>Resultados</w:t>
      </w:r>
    </w:p>
    <w:p w14:paraId="46BD4FC1" w14:textId="7F4CE8C2" w:rsidR="00892CDA" w:rsidRPr="00B87541" w:rsidRDefault="003E1A1E" w:rsidP="00892CDA">
      <w:pPr>
        <w:pStyle w:val="MDPI21heading1"/>
        <w:numPr>
          <w:ilvl w:val="1"/>
          <w:numId w:val="24"/>
        </w:numPr>
        <w:rPr>
          <w:lang w:val="es-ES"/>
        </w:rPr>
      </w:pPr>
      <w:proofErr w:type="spellStart"/>
      <w:r w:rsidRPr="00B87541">
        <w:rPr>
          <w:lang w:val="es-ES"/>
        </w:rPr>
        <w:t>Estadisticas</w:t>
      </w:r>
      <w:proofErr w:type="spellEnd"/>
      <w:r w:rsidRPr="00B87541">
        <w:rPr>
          <w:lang w:val="es-ES"/>
        </w:rPr>
        <w:t xml:space="preserve"> Utilizadas</w:t>
      </w:r>
    </w:p>
    <w:p w14:paraId="009DC52E" w14:textId="77777777" w:rsidR="00892CDA" w:rsidRPr="00B87541" w:rsidRDefault="00892CDA" w:rsidP="00FF0BD6">
      <w:pPr>
        <w:pStyle w:val="MDPI23heading3"/>
        <w:rPr>
          <w:b/>
          <w:bCs/>
          <w:lang w:val="es-ES"/>
        </w:rPr>
      </w:pPr>
    </w:p>
    <w:p w14:paraId="5ADA9813" w14:textId="70D6EF0D" w:rsidR="00FF0BD6" w:rsidRPr="00B87541" w:rsidRDefault="00FF0BD6" w:rsidP="00FF0BD6">
      <w:pPr>
        <w:pStyle w:val="MDPI23heading3"/>
        <w:rPr>
          <w:b/>
          <w:bCs/>
          <w:lang w:val="es-ES"/>
        </w:rPr>
      </w:pPr>
      <w:r w:rsidRPr="00B87541">
        <w:rPr>
          <w:b/>
          <w:bCs/>
          <w:lang w:val="es-ES"/>
        </w:rPr>
        <w:t xml:space="preserve">3.1.1. </w:t>
      </w:r>
      <w:r w:rsidR="00892CDA" w:rsidRPr="00B87541">
        <w:rPr>
          <w:b/>
          <w:bCs/>
          <w:lang w:val="es-ES"/>
        </w:rPr>
        <w:t>Los Identificadores:</w:t>
      </w:r>
    </w:p>
    <w:p w14:paraId="2900E23B" w14:textId="589F46C6" w:rsidR="003E1A1E" w:rsidRPr="00B87541" w:rsidRDefault="003E1A1E" w:rsidP="00FF0BD6">
      <w:pPr>
        <w:pStyle w:val="MDPI23heading3"/>
        <w:rPr>
          <w:lang w:val="es-ES"/>
        </w:rPr>
      </w:pPr>
    </w:p>
    <w:p w14:paraId="21F56C97" w14:textId="49496132" w:rsidR="003E1A1E" w:rsidRPr="00B87541" w:rsidRDefault="00892CDA" w:rsidP="00FF0BD6">
      <w:pPr>
        <w:pStyle w:val="MDPI23heading3"/>
        <w:rPr>
          <w:lang w:val="es-ES"/>
        </w:rPr>
      </w:pPr>
      <w:r w:rsidRPr="00B87541">
        <w:rPr>
          <w:lang w:val="es-ES"/>
        </w:rPr>
        <w:t>Las variables "</w:t>
      </w:r>
      <w:r w:rsidRPr="00B87541">
        <w:rPr>
          <w:b/>
          <w:bCs/>
          <w:lang w:val="es-ES"/>
        </w:rPr>
        <w:t>PLAYER_ID</w:t>
      </w:r>
      <w:r w:rsidRPr="00B87541">
        <w:rPr>
          <w:lang w:val="es-ES"/>
        </w:rPr>
        <w:t>" y "</w:t>
      </w:r>
      <w:r w:rsidRPr="00B87541">
        <w:rPr>
          <w:b/>
          <w:bCs/>
          <w:lang w:val="es-ES"/>
        </w:rPr>
        <w:t>PLAYER_NAME</w:t>
      </w:r>
      <w:r w:rsidRPr="00B87541">
        <w:rPr>
          <w:lang w:val="es-ES"/>
        </w:rPr>
        <w:t>" son identificadores únicos y nombres de los jugadores, respectivamente. Aunque no son estadísticas en sí mismas, desempeñan un papel crucial en el análisis y la interpretación de los datos</w:t>
      </w:r>
    </w:p>
    <w:p w14:paraId="24FCAA85" w14:textId="77777777" w:rsidR="00892CDA" w:rsidRPr="00B87541" w:rsidRDefault="00892CDA" w:rsidP="00FF0BD6">
      <w:pPr>
        <w:pStyle w:val="MDPI23heading3"/>
        <w:rPr>
          <w:lang w:val="es-ES"/>
        </w:rPr>
      </w:pPr>
    </w:p>
    <w:p w14:paraId="3C4A3623" w14:textId="197C9B54" w:rsidR="00892CDA" w:rsidRPr="00B87541" w:rsidRDefault="00892CDA" w:rsidP="00FF0BD6">
      <w:pPr>
        <w:pStyle w:val="MDPI23heading3"/>
        <w:rPr>
          <w:lang w:val="es-ES"/>
        </w:rPr>
      </w:pPr>
      <w:r w:rsidRPr="00B87541">
        <w:rPr>
          <w:lang w:val="es-ES"/>
        </w:rPr>
        <w:t>Estos identificadores nos son muy útiles:</w:t>
      </w:r>
    </w:p>
    <w:p w14:paraId="4653595E" w14:textId="77777777" w:rsidR="00892CDA" w:rsidRPr="00B87541" w:rsidRDefault="00892CDA" w:rsidP="00FF0BD6">
      <w:pPr>
        <w:pStyle w:val="MDPI23heading3"/>
        <w:rPr>
          <w:lang w:val="es-ES"/>
        </w:rPr>
      </w:pPr>
    </w:p>
    <w:p w14:paraId="5392DA10" w14:textId="43F7A25A" w:rsidR="00892CDA" w:rsidRPr="00B87541" w:rsidRDefault="00892CDA" w:rsidP="00892CDA">
      <w:pPr>
        <w:pStyle w:val="MDPI23heading3"/>
        <w:rPr>
          <w:lang w:val="es-ES"/>
        </w:rPr>
      </w:pPr>
      <w:r w:rsidRPr="00B87541">
        <w:rPr>
          <w:b/>
          <w:bCs/>
          <w:lang w:val="es-ES"/>
        </w:rPr>
        <w:t>Agrupación y Segmentación</w:t>
      </w:r>
      <w:r w:rsidRPr="00B87541">
        <w:rPr>
          <w:lang w:val="es-ES"/>
        </w:rPr>
        <w:t>: P</w:t>
      </w:r>
      <w:r w:rsidRPr="00B87541">
        <w:rPr>
          <w:lang w:val="es-ES"/>
        </w:rPr>
        <w:t>odemos</w:t>
      </w:r>
      <w:r w:rsidRPr="00B87541">
        <w:rPr>
          <w:lang w:val="es-ES"/>
        </w:rPr>
        <w:t xml:space="preserve"> agrupar y segmentar los datos en función de los jugadores utilizando sus identificadores</w:t>
      </w:r>
      <w:r w:rsidRPr="00B87541">
        <w:rPr>
          <w:lang w:val="es-ES"/>
        </w:rPr>
        <w:t xml:space="preserve">. </w:t>
      </w:r>
      <w:r w:rsidRPr="00B87541">
        <w:rPr>
          <w:lang w:val="es-ES"/>
        </w:rPr>
        <w:t xml:space="preserve">Esto </w:t>
      </w:r>
      <w:r w:rsidRPr="00B87541">
        <w:rPr>
          <w:lang w:val="es-ES"/>
        </w:rPr>
        <w:t>nos</w:t>
      </w:r>
      <w:r w:rsidRPr="00B87541">
        <w:rPr>
          <w:lang w:val="es-ES"/>
        </w:rPr>
        <w:t xml:space="preserve"> permitirá analizar el rendimiento de jugadores específicos y comparar sus estadísticas con otros jugadores.</w:t>
      </w:r>
    </w:p>
    <w:p w14:paraId="43C47F5D" w14:textId="77777777" w:rsidR="00892CDA" w:rsidRPr="00B87541" w:rsidRDefault="00892CDA" w:rsidP="00892CDA">
      <w:pPr>
        <w:pStyle w:val="MDPI23heading3"/>
        <w:rPr>
          <w:lang w:val="es-ES"/>
        </w:rPr>
      </w:pPr>
    </w:p>
    <w:p w14:paraId="6456EDAC" w14:textId="6E05B3A3" w:rsidR="00892CDA" w:rsidRPr="00B87541" w:rsidRDefault="00892CDA" w:rsidP="00892CDA">
      <w:pPr>
        <w:pStyle w:val="MDPI23heading3"/>
        <w:rPr>
          <w:lang w:val="es-ES"/>
        </w:rPr>
      </w:pPr>
      <w:r w:rsidRPr="00B87541">
        <w:rPr>
          <w:b/>
          <w:bCs/>
          <w:lang w:val="es-ES"/>
        </w:rPr>
        <w:t>Visualización Personalizada</w:t>
      </w:r>
      <w:r w:rsidRPr="00B87541">
        <w:rPr>
          <w:lang w:val="es-ES"/>
        </w:rPr>
        <w:t>: P</w:t>
      </w:r>
      <w:r w:rsidRPr="00B87541">
        <w:rPr>
          <w:lang w:val="es-ES"/>
        </w:rPr>
        <w:t>odemos</w:t>
      </w:r>
      <w:r w:rsidRPr="00B87541">
        <w:rPr>
          <w:lang w:val="es-ES"/>
        </w:rPr>
        <w:t xml:space="preserve"> crear visualizaciones personalizadas que muestren el rendimiento de jugadores individuales a lo largo del tiempo. Esto </w:t>
      </w:r>
      <w:r w:rsidRPr="00B87541">
        <w:rPr>
          <w:lang w:val="es-ES"/>
        </w:rPr>
        <w:t>nos sirve para elaborar</w:t>
      </w:r>
      <w:r w:rsidRPr="00B87541">
        <w:rPr>
          <w:lang w:val="es-ES"/>
        </w:rPr>
        <w:t xml:space="preserve"> que representen cómo las estadísticas cambian para un jugador en particular en diferentes torneos.</w:t>
      </w:r>
    </w:p>
    <w:p w14:paraId="75E8C5FC" w14:textId="77777777" w:rsidR="00892CDA" w:rsidRPr="00B87541" w:rsidRDefault="00892CDA" w:rsidP="00892CDA">
      <w:pPr>
        <w:pStyle w:val="MDPI23heading3"/>
        <w:rPr>
          <w:lang w:val="es-ES"/>
        </w:rPr>
      </w:pPr>
    </w:p>
    <w:p w14:paraId="7E0040F7" w14:textId="253B577D" w:rsidR="00892CDA" w:rsidRPr="00B87541" w:rsidRDefault="00892CDA" w:rsidP="00892CDA">
      <w:pPr>
        <w:pStyle w:val="MDPI23heading3"/>
        <w:rPr>
          <w:lang w:val="es-ES"/>
        </w:rPr>
      </w:pPr>
      <w:r w:rsidRPr="00B87541">
        <w:rPr>
          <w:b/>
          <w:bCs/>
          <w:lang w:val="es-ES"/>
        </w:rPr>
        <w:t>Análisis de Jugadores Destacados</w:t>
      </w:r>
      <w:r w:rsidRPr="00B87541">
        <w:rPr>
          <w:lang w:val="es-ES"/>
        </w:rPr>
        <w:t xml:space="preserve">: </w:t>
      </w:r>
      <w:r w:rsidRPr="00B87541">
        <w:rPr>
          <w:lang w:val="es-ES"/>
        </w:rPr>
        <w:t>Podemos</w:t>
      </w:r>
      <w:r w:rsidRPr="00B87541">
        <w:rPr>
          <w:lang w:val="es-ES"/>
        </w:rPr>
        <w:t xml:space="preserve"> identificar jugadores destacados al examinar sus nombres y estadísticas. </w:t>
      </w:r>
    </w:p>
    <w:p w14:paraId="6AC93DA3" w14:textId="77777777" w:rsidR="00892CDA" w:rsidRPr="00B87541" w:rsidRDefault="00892CDA" w:rsidP="00892CDA">
      <w:pPr>
        <w:pStyle w:val="MDPI23heading3"/>
        <w:rPr>
          <w:lang w:val="es-ES"/>
        </w:rPr>
      </w:pPr>
    </w:p>
    <w:p w14:paraId="454E846F" w14:textId="037BD2E6" w:rsidR="00892CDA" w:rsidRPr="00B87541" w:rsidRDefault="00892CDA" w:rsidP="00892CDA">
      <w:pPr>
        <w:pStyle w:val="MDPI23heading3"/>
        <w:rPr>
          <w:lang w:val="es-ES"/>
        </w:rPr>
      </w:pPr>
      <w:r w:rsidRPr="00B87541">
        <w:rPr>
          <w:b/>
          <w:bCs/>
          <w:lang w:val="es-ES"/>
        </w:rPr>
        <w:t>Comparación de Jugadores:</w:t>
      </w:r>
      <w:r w:rsidRPr="00B87541">
        <w:rPr>
          <w:lang w:val="es-ES"/>
        </w:rPr>
        <w:t xml:space="preserve"> Utilizando los nombres y las estadísticas, p</w:t>
      </w:r>
      <w:r w:rsidRPr="00B87541">
        <w:rPr>
          <w:lang w:val="es-ES"/>
        </w:rPr>
        <w:t>odemos</w:t>
      </w:r>
      <w:r w:rsidRPr="00B87541">
        <w:rPr>
          <w:lang w:val="es-ES"/>
        </w:rPr>
        <w:t xml:space="preserve"> comparar el rendimiento de varios jugadores en diferentes áreas del juego. </w:t>
      </w:r>
    </w:p>
    <w:p w14:paraId="703B77A7" w14:textId="77777777" w:rsidR="00892CDA" w:rsidRPr="00B87541" w:rsidRDefault="00892CDA" w:rsidP="00892CDA">
      <w:pPr>
        <w:pStyle w:val="MDPI23heading3"/>
        <w:rPr>
          <w:lang w:val="es-ES"/>
        </w:rPr>
      </w:pPr>
    </w:p>
    <w:p w14:paraId="346A4000" w14:textId="520ADF94" w:rsidR="00892CDA" w:rsidRPr="00B87541" w:rsidRDefault="00892CDA" w:rsidP="00892CDA">
      <w:pPr>
        <w:pStyle w:val="MDPI23heading3"/>
        <w:rPr>
          <w:lang w:val="es-ES"/>
        </w:rPr>
      </w:pPr>
      <w:r w:rsidRPr="00B87541">
        <w:rPr>
          <w:b/>
          <w:bCs/>
          <w:lang w:val="es-ES"/>
        </w:rPr>
        <w:t>Relación entre Identificador y Rendimiento</w:t>
      </w:r>
      <w:r w:rsidRPr="00B87541">
        <w:rPr>
          <w:lang w:val="es-ES"/>
        </w:rPr>
        <w:t xml:space="preserve">: </w:t>
      </w:r>
      <w:r w:rsidRPr="00B87541">
        <w:rPr>
          <w:lang w:val="es-ES"/>
        </w:rPr>
        <w:t>Podemos</w:t>
      </w:r>
      <w:r w:rsidRPr="00B87541">
        <w:rPr>
          <w:lang w:val="es-ES"/>
        </w:rPr>
        <w:t xml:space="preserve"> investigar si existe alguna correlación entre los identificadores únicos ("PLAYER_ID") y el rendimiento de los jugadores. Esto podría ayudarte a comprender si ciertos grupos de jugadores tienen un rendimiento generalmente mejor o peor en comparación con otros.</w:t>
      </w:r>
    </w:p>
    <w:p w14:paraId="6B25FD10" w14:textId="77777777" w:rsidR="00892CDA" w:rsidRPr="00B87541" w:rsidRDefault="00892CDA" w:rsidP="00892CDA">
      <w:pPr>
        <w:pStyle w:val="MDPI23heading3"/>
        <w:rPr>
          <w:lang w:val="es-ES"/>
        </w:rPr>
      </w:pPr>
    </w:p>
    <w:p w14:paraId="2B6A5071" w14:textId="77777777" w:rsidR="00892CDA" w:rsidRPr="00B87541" w:rsidRDefault="00892CDA" w:rsidP="00892CDA">
      <w:pPr>
        <w:pStyle w:val="MDPI23heading3"/>
        <w:rPr>
          <w:lang w:val="es-ES"/>
        </w:rPr>
      </w:pPr>
      <w:r w:rsidRPr="00B87541">
        <w:rPr>
          <w:b/>
          <w:bCs/>
          <w:lang w:val="es-ES"/>
        </w:rPr>
        <w:t>Validación y Control de Calidad</w:t>
      </w:r>
      <w:r w:rsidRPr="00B87541">
        <w:rPr>
          <w:lang w:val="es-ES"/>
        </w:rPr>
        <w:t>: Los identificadores únicos ("PLAYER_ID") pueden ser útiles para verificar la integridad de tus datos. Siempre es importante asegurarse de que los datos estén correctos y que no haya duplicados o errores.</w:t>
      </w:r>
    </w:p>
    <w:p w14:paraId="289CBBD2" w14:textId="77777777" w:rsidR="00892CDA" w:rsidRPr="00B87541" w:rsidRDefault="00892CDA" w:rsidP="00892CDA">
      <w:pPr>
        <w:pStyle w:val="MDPI23heading3"/>
        <w:rPr>
          <w:lang w:val="es-ES"/>
        </w:rPr>
      </w:pPr>
    </w:p>
    <w:p w14:paraId="576A571C" w14:textId="1FDE26AE" w:rsidR="00892CDA" w:rsidRPr="00B87541" w:rsidRDefault="00892CDA" w:rsidP="00892CDA">
      <w:pPr>
        <w:pStyle w:val="MDPI23heading3"/>
        <w:rPr>
          <w:lang w:val="es-ES"/>
        </w:rPr>
      </w:pPr>
      <w:r w:rsidRPr="00B87541">
        <w:rPr>
          <w:lang w:val="es-ES"/>
        </w:rPr>
        <w:t>En resumen, aunque "PLAYER_ID" y "PLAYER_NAME" no son estadísticas en sí mismas, son esenciales para contextualizar y analizar las estadísticas de los jugadores de manera significativa. Pueden ayudarte a individualizar el análisis y a comprender mejor cómo cada jugador contribuye al conjunto de datos y al rendimiento general en el golf.</w:t>
      </w:r>
    </w:p>
    <w:p w14:paraId="5C340E7C" w14:textId="77777777" w:rsidR="003E1A1E" w:rsidRPr="00B87541" w:rsidRDefault="003E1A1E" w:rsidP="00FF0BD6">
      <w:pPr>
        <w:pStyle w:val="MDPI23heading3"/>
        <w:rPr>
          <w:lang w:val="es-ES"/>
        </w:rPr>
      </w:pPr>
    </w:p>
    <w:p w14:paraId="5647A241" w14:textId="52FED822" w:rsidR="00892CDA" w:rsidRPr="00B87541" w:rsidRDefault="00892CDA" w:rsidP="00892CDA">
      <w:pPr>
        <w:pStyle w:val="MDPI23heading3"/>
        <w:rPr>
          <w:b/>
          <w:bCs/>
          <w:lang w:val="es-ES"/>
        </w:rPr>
      </w:pPr>
      <w:r w:rsidRPr="00B87541">
        <w:rPr>
          <w:b/>
          <w:bCs/>
          <w:lang w:val="es-ES"/>
        </w:rPr>
        <w:t xml:space="preserve">3.1.1. </w:t>
      </w:r>
      <w:r w:rsidRPr="00B87541">
        <w:rPr>
          <w:b/>
          <w:bCs/>
          <w:lang w:val="es-ES"/>
        </w:rPr>
        <w:t xml:space="preserve">Las </w:t>
      </w:r>
      <w:proofErr w:type="spellStart"/>
      <w:r w:rsidRPr="00B87541">
        <w:rPr>
          <w:b/>
          <w:bCs/>
          <w:lang w:val="es-ES"/>
        </w:rPr>
        <w:t>Estadisticas</w:t>
      </w:r>
      <w:proofErr w:type="spellEnd"/>
      <w:r w:rsidRPr="00B87541">
        <w:rPr>
          <w:b/>
          <w:bCs/>
          <w:lang w:val="es-ES"/>
        </w:rPr>
        <w:t xml:space="preserve"> Utilizadas</w:t>
      </w:r>
      <w:r w:rsidRPr="00B87541">
        <w:rPr>
          <w:b/>
          <w:bCs/>
          <w:lang w:val="es-ES"/>
        </w:rPr>
        <w:t>:</w:t>
      </w:r>
    </w:p>
    <w:p w14:paraId="686DAD73" w14:textId="77777777" w:rsidR="003E1A1E" w:rsidRPr="00B87541" w:rsidRDefault="003E1A1E" w:rsidP="00FF0BD6">
      <w:pPr>
        <w:pStyle w:val="MDPI23heading3"/>
        <w:rPr>
          <w:lang w:val="es-ES"/>
        </w:rPr>
      </w:pPr>
    </w:p>
    <w:p w14:paraId="3C1C6604" w14:textId="77777777" w:rsidR="00892CDA" w:rsidRPr="00B87541" w:rsidRDefault="00892CDA" w:rsidP="00892CDA">
      <w:pPr>
        <w:pStyle w:val="MDPI23heading3"/>
        <w:rPr>
          <w:lang w:val="es-ES"/>
        </w:rPr>
      </w:pPr>
      <w:r w:rsidRPr="00B87541">
        <w:rPr>
          <w:b/>
          <w:bCs/>
          <w:lang w:val="es-ES"/>
        </w:rPr>
        <w:t>TOTAL_ROUNDS</w:t>
      </w:r>
      <w:r w:rsidRPr="00B87541">
        <w:rPr>
          <w:lang w:val="es-ES"/>
        </w:rPr>
        <w:t>: El número total de rondas de golf jugadas por el jugador en el período considerado. Indica la actividad y la participación del jugador en torneos.</w:t>
      </w:r>
    </w:p>
    <w:p w14:paraId="28826BDD" w14:textId="77777777" w:rsidR="00892CDA" w:rsidRPr="00B87541" w:rsidRDefault="00892CDA" w:rsidP="00892CDA">
      <w:pPr>
        <w:pStyle w:val="MDPI23heading3"/>
        <w:rPr>
          <w:lang w:val="es-ES"/>
        </w:rPr>
      </w:pPr>
    </w:p>
    <w:p w14:paraId="58D0BF4C" w14:textId="010A81FB" w:rsidR="003308EB" w:rsidRPr="00B87541" w:rsidRDefault="00892CDA" w:rsidP="003308EB">
      <w:pPr>
        <w:pStyle w:val="MDPI23heading3"/>
        <w:rPr>
          <w:lang w:val="es-ES"/>
        </w:rPr>
      </w:pPr>
      <w:r w:rsidRPr="00B87541">
        <w:rPr>
          <w:b/>
          <w:bCs/>
          <w:lang w:val="es-ES"/>
        </w:rPr>
        <w:lastRenderedPageBreak/>
        <w:t>AVG_FAIRWAY</w:t>
      </w:r>
      <w:r w:rsidRPr="00B87541">
        <w:rPr>
          <w:lang w:val="es-ES"/>
        </w:rPr>
        <w:t xml:space="preserve">: El promedio de golpes que el jugador realiza desde el </w:t>
      </w:r>
      <w:proofErr w:type="spellStart"/>
      <w:r w:rsidRPr="00B87541">
        <w:rPr>
          <w:lang w:val="es-ES"/>
        </w:rPr>
        <w:t>tee</w:t>
      </w:r>
      <w:proofErr w:type="spellEnd"/>
      <w:r w:rsidRPr="00B87541">
        <w:rPr>
          <w:lang w:val="es-ES"/>
        </w:rPr>
        <w:t xml:space="preserve"> y aterriza en la calle (</w:t>
      </w:r>
      <w:proofErr w:type="spellStart"/>
      <w:r w:rsidRPr="00B87541">
        <w:rPr>
          <w:lang w:val="es-ES"/>
        </w:rPr>
        <w:t>fairway</w:t>
      </w:r>
      <w:proofErr w:type="spellEnd"/>
      <w:r w:rsidRPr="00B87541">
        <w:rPr>
          <w:lang w:val="es-ES"/>
        </w:rPr>
        <w:t xml:space="preserve">) en un hoyo dado. Representa la precisión del jugador para mantener la bola en el </w:t>
      </w:r>
      <w:proofErr w:type="spellStart"/>
      <w:r w:rsidRPr="00B87541">
        <w:rPr>
          <w:lang w:val="es-ES"/>
        </w:rPr>
        <w:t>fairway</w:t>
      </w:r>
      <w:proofErr w:type="spellEnd"/>
      <w:r w:rsidRPr="00B87541">
        <w:rPr>
          <w:lang w:val="es-ES"/>
        </w:rPr>
        <w:t xml:space="preserve"> desde el </w:t>
      </w:r>
      <w:proofErr w:type="spellStart"/>
      <w:r w:rsidRPr="00B87541">
        <w:rPr>
          <w:lang w:val="es-ES"/>
        </w:rPr>
        <w:t>tee</w:t>
      </w:r>
      <w:proofErr w:type="spellEnd"/>
      <w:r w:rsidRPr="00B87541">
        <w:rPr>
          <w:lang w:val="es-ES"/>
        </w:rPr>
        <w:t xml:space="preserve"> de salida</w:t>
      </w:r>
      <w:r w:rsidR="003308EB" w:rsidRPr="00B87541">
        <w:rPr>
          <w:lang w:val="es-ES"/>
        </w:rPr>
        <w:t>. Esta estadística se obtiene:</w:t>
      </w:r>
    </w:p>
    <w:p w14:paraId="3AC5344F" w14:textId="77777777" w:rsidR="003308EB" w:rsidRPr="00B87541" w:rsidRDefault="003308EB" w:rsidP="003308EB">
      <w:pPr>
        <w:pStyle w:val="MDPI23heading3"/>
        <w:rPr>
          <w:lang w:val="es-ES"/>
        </w:rPr>
      </w:pPr>
    </w:p>
    <w:p w14:paraId="0F3EE16C" w14:textId="326268F5" w:rsidR="003308EB" w:rsidRPr="00B87541" w:rsidRDefault="003308EB" w:rsidP="003308EB">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FAIRWAY</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FAIRWAY HITS</m:t>
              </m:r>
            </m:num>
            <m:den>
              <m:r>
                <w:rPr>
                  <w:rFonts w:ascii="Cambria Math" w:hAnsi="Cambria Math"/>
                  <w:lang w:val="es-ES"/>
                </w:rPr>
                <m:t>POSSIBLE FAIRWAYS</m:t>
              </m:r>
            </m:den>
          </m:f>
          <m:r>
            <w:rPr>
              <w:rFonts w:ascii="Cambria Math" w:hAnsi="Cambria Math"/>
              <w:lang w:val="es-ES"/>
            </w:rPr>
            <m:t xml:space="preserve"> X 100</m:t>
          </m:r>
        </m:oMath>
      </m:oMathPara>
    </w:p>
    <w:p w14:paraId="6D0C1485" w14:textId="77777777" w:rsidR="003308EB" w:rsidRPr="00B87541" w:rsidRDefault="003308EB" w:rsidP="003308EB">
      <w:pPr>
        <w:pStyle w:val="MDPI23heading3"/>
        <w:rPr>
          <w:lang w:val="es-ES"/>
        </w:rPr>
      </w:pPr>
    </w:p>
    <w:p w14:paraId="4FC3B387" w14:textId="554C9AB3" w:rsidR="003308EB" w:rsidRPr="00B87541" w:rsidRDefault="003308EB" w:rsidP="003308EB">
      <w:pPr>
        <w:pStyle w:val="MDPI23heading3"/>
        <w:rPr>
          <w:lang w:val="es-ES"/>
        </w:rPr>
      </w:pPr>
      <w:r w:rsidRPr="00B87541">
        <w:rPr>
          <w:lang w:val="es-ES"/>
        </w:rPr>
        <w:t xml:space="preserve">Cuanto mayor sea este valor representa un mejor rendimiento en alcanzar los </w:t>
      </w:r>
      <w:proofErr w:type="spellStart"/>
      <w:r w:rsidRPr="00B87541">
        <w:rPr>
          <w:lang w:val="es-ES"/>
        </w:rPr>
        <w:t>fairways</w:t>
      </w:r>
      <w:proofErr w:type="spellEnd"/>
      <w:r w:rsidRPr="00B87541">
        <w:rPr>
          <w:lang w:val="es-ES"/>
        </w:rPr>
        <w:t xml:space="preserve"> desde el </w:t>
      </w:r>
      <w:proofErr w:type="spellStart"/>
      <w:r w:rsidRPr="00B87541">
        <w:rPr>
          <w:lang w:val="es-ES"/>
        </w:rPr>
        <w:t>tee</w:t>
      </w:r>
      <w:proofErr w:type="spellEnd"/>
    </w:p>
    <w:p w14:paraId="390B2308" w14:textId="78A3C225" w:rsidR="00892CDA" w:rsidRPr="00B87541" w:rsidRDefault="003308EB" w:rsidP="003308EB">
      <w:pPr>
        <w:pStyle w:val="MDPI23heading3"/>
        <w:ind w:left="0"/>
        <w:rPr>
          <w:lang w:val="es-ES"/>
        </w:rPr>
      </w:pPr>
      <w:r w:rsidRPr="00B87541">
        <w:rPr>
          <w:lang w:val="es-ES"/>
        </w:rPr>
        <w:tab/>
      </w:r>
      <w:r w:rsidRPr="00B87541">
        <w:rPr>
          <w:lang w:val="es-ES"/>
        </w:rPr>
        <w:tab/>
      </w:r>
      <w:r w:rsidRPr="00B87541">
        <w:rPr>
          <w:lang w:val="es-ES"/>
        </w:rPr>
        <w:tab/>
      </w:r>
      <w:r w:rsidRPr="00B87541">
        <w:rPr>
          <w:lang w:val="es-ES"/>
        </w:rPr>
        <w:tab/>
      </w:r>
      <w:r w:rsidRPr="00B87541">
        <w:rPr>
          <w:lang w:val="es-ES"/>
        </w:rPr>
        <w:tab/>
      </w:r>
    </w:p>
    <w:p w14:paraId="7B4BC012" w14:textId="6D1B419F" w:rsidR="00892CDA" w:rsidRPr="00B87541" w:rsidRDefault="00892CDA" w:rsidP="00892CDA">
      <w:pPr>
        <w:pStyle w:val="MDPI23heading3"/>
        <w:rPr>
          <w:lang w:val="es-ES"/>
        </w:rPr>
      </w:pPr>
      <w:r w:rsidRPr="00B87541">
        <w:rPr>
          <w:b/>
          <w:bCs/>
          <w:lang w:val="es-ES"/>
        </w:rPr>
        <w:t>AVG_SCRAMBLING</w:t>
      </w:r>
      <w:r w:rsidRPr="00B87541">
        <w:rPr>
          <w:lang w:val="es-ES"/>
        </w:rPr>
        <w:t xml:space="preserve">: El promedio de golpes que el jugador realiza desde fuera del </w:t>
      </w:r>
      <w:proofErr w:type="spellStart"/>
      <w:r w:rsidRPr="00B87541">
        <w:rPr>
          <w:lang w:val="es-ES"/>
        </w:rPr>
        <w:t>green</w:t>
      </w:r>
      <w:proofErr w:type="spellEnd"/>
      <w:r w:rsidRPr="00B87541">
        <w:rPr>
          <w:lang w:val="es-ES"/>
        </w:rPr>
        <w:t xml:space="preserve"> y logra terminar el hoyo con un putt. Muestra la habilidad del jugador para recuperarse de situaciones difíciles.</w:t>
      </w:r>
      <w:r w:rsidR="003308EB" w:rsidRPr="00B87541">
        <w:rPr>
          <w:lang w:val="es-ES"/>
        </w:rPr>
        <w:t xml:space="preserve"> Esta estadística se obtiene:</w:t>
      </w:r>
    </w:p>
    <w:p w14:paraId="4FE75FA7" w14:textId="77777777" w:rsidR="003308EB" w:rsidRPr="00B87541" w:rsidRDefault="003308EB" w:rsidP="00892CDA">
      <w:pPr>
        <w:pStyle w:val="MDPI23heading3"/>
        <w:rPr>
          <w:lang w:val="es-ES"/>
        </w:rPr>
      </w:pPr>
    </w:p>
    <w:p w14:paraId="4E3DAAAC" w14:textId="18772D54" w:rsidR="003308EB" w:rsidRPr="00B87541" w:rsidRDefault="003308EB" w:rsidP="003308EB">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scrambling</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PAR OR BETTER</m:t>
              </m:r>
            </m:num>
            <m:den>
              <m:r>
                <w:rPr>
                  <w:rFonts w:ascii="Cambria Math" w:hAnsi="Cambria Math"/>
                  <w:lang w:val="es-ES"/>
                </w:rPr>
                <m:t>MISSED GIR</m:t>
              </m:r>
            </m:den>
          </m:f>
          <m:r>
            <w:rPr>
              <w:rFonts w:ascii="Cambria Math" w:hAnsi="Cambria Math"/>
              <w:lang w:val="es-ES"/>
            </w:rPr>
            <m:t xml:space="preserve"> X 100</m:t>
          </m:r>
        </m:oMath>
      </m:oMathPara>
    </w:p>
    <w:p w14:paraId="220FB9C5" w14:textId="77777777" w:rsidR="003308EB" w:rsidRPr="00B87541" w:rsidRDefault="003308EB" w:rsidP="00892CDA">
      <w:pPr>
        <w:pStyle w:val="MDPI23heading3"/>
        <w:rPr>
          <w:lang w:val="es-ES"/>
        </w:rPr>
      </w:pPr>
    </w:p>
    <w:p w14:paraId="337D11D7" w14:textId="3FBFBF27" w:rsidR="003308EB" w:rsidRPr="00B87541" w:rsidRDefault="003308EB" w:rsidP="00892CDA">
      <w:pPr>
        <w:pStyle w:val="MDPI23heading3"/>
        <w:rPr>
          <w:lang w:val="es-ES"/>
        </w:rPr>
      </w:pPr>
      <w:r w:rsidRPr="00B87541">
        <w:rPr>
          <w:lang w:val="es-ES"/>
        </w:rPr>
        <w:t xml:space="preserve">La fórmula divide el número de veces que el jugador terminó el hoyo con par o mejor después de haber estado fuera del </w:t>
      </w:r>
      <w:proofErr w:type="spellStart"/>
      <w:r w:rsidRPr="00B87541">
        <w:rPr>
          <w:lang w:val="es-ES"/>
        </w:rPr>
        <w:t>green</w:t>
      </w:r>
      <w:proofErr w:type="spellEnd"/>
      <w:r w:rsidRPr="00B87541">
        <w:rPr>
          <w:lang w:val="es-ES"/>
        </w:rPr>
        <w:t xml:space="preserve"> (PAR OR BETTER) entre el número de veces que el jugador no logró alcanzar el </w:t>
      </w:r>
      <w:proofErr w:type="spellStart"/>
      <w:r w:rsidRPr="00B87541">
        <w:rPr>
          <w:lang w:val="es-ES"/>
        </w:rPr>
        <w:t>green</w:t>
      </w:r>
      <w:proofErr w:type="spellEnd"/>
      <w:r w:rsidRPr="00B87541">
        <w:rPr>
          <w:lang w:val="es-ES"/>
        </w:rPr>
        <w:t xml:space="preserve"> en regulación (MISSED GIR)</w:t>
      </w:r>
    </w:p>
    <w:p w14:paraId="06349D16" w14:textId="30736A92" w:rsidR="003308EB" w:rsidRPr="00B87541" w:rsidRDefault="003308EB" w:rsidP="00892CDA">
      <w:pPr>
        <w:pStyle w:val="MDPI23heading3"/>
        <w:rPr>
          <w:lang w:val="es-ES"/>
        </w:rPr>
      </w:pPr>
    </w:p>
    <w:p w14:paraId="798DC73A" w14:textId="7B369816" w:rsidR="003308EB" w:rsidRPr="00B87541" w:rsidRDefault="003308EB" w:rsidP="00892CDA">
      <w:pPr>
        <w:pStyle w:val="MDPI23heading3"/>
        <w:rPr>
          <w:lang w:val="es-ES"/>
        </w:rPr>
      </w:pPr>
      <w:r w:rsidRPr="00B87541">
        <w:rPr>
          <w:lang w:val="es-ES"/>
        </w:rPr>
        <w:t>Este estadístico es mejor cuanto mayor sea su valor</w:t>
      </w:r>
    </w:p>
    <w:p w14:paraId="24146E66" w14:textId="77777777" w:rsidR="00892CDA" w:rsidRPr="00B87541" w:rsidRDefault="00892CDA" w:rsidP="00892CDA">
      <w:pPr>
        <w:pStyle w:val="MDPI23heading3"/>
        <w:rPr>
          <w:lang w:val="es-ES"/>
        </w:rPr>
      </w:pPr>
    </w:p>
    <w:p w14:paraId="284DA2A5" w14:textId="2D284F50" w:rsidR="00AE3BB1" w:rsidRPr="00B87541" w:rsidRDefault="00892CDA" w:rsidP="00AE3BB1">
      <w:pPr>
        <w:pStyle w:val="MDPI23heading3"/>
        <w:rPr>
          <w:lang w:val="es-ES"/>
        </w:rPr>
      </w:pPr>
      <w:r w:rsidRPr="00B87541">
        <w:rPr>
          <w:b/>
          <w:bCs/>
          <w:lang w:val="es-ES"/>
        </w:rPr>
        <w:t>AVG_TOTAL_FOR_ROUND:</w:t>
      </w:r>
      <w:r w:rsidRPr="00B87541">
        <w:rPr>
          <w:lang w:val="es-ES"/>
        </w:rPr>
        <w:t xml:space="preserve"> El promedio total de golpes realizados por el jugador en cada ronda de golf. Es una medida del rendimiento general del jugador en términos de golpes por ronda.</w:t>
      </w:r>
    </w:p>
    <w:p w14:paraId="234806DD" w14:textId="77777777" w:rsidR="00AE3BB1" w:rsidRPr="00B87541" w:rsidRDefault="00AE3BB1" w:rsidP="00AE3BB1">
      <w:pPr>
        <w:pStyle w:val="MDPI23heading3"/>
        <w:rPr>
          <w:lang w:val="es-ES"/>
        </w:rPr>
      </w:pPr>
    </w:p>
    <w:p w14:paraId="551B80F8" w14:textId="5AA9C566" w:rsidR="00AE3BB1" w:rsidRPr="00B87541" w:rsidRDefault="00AE3BB1" w:rsidP="00AE3BB1">
      <w:pPr>
        <w:pStyle w:val="MDPI23heading3"/>
        <w:rPr>
          <w:lang w:val="es-ES"/>
        </w:rPr>
      </w:pPr>
      <w:r w:rsidRPr="00B87541">
        <w:rPr>
          <w:lang w:val="es-ES"/>
        </w:rPr>
        <w:t>No es necesario un cálculo especial para esta estadística, ya que "AVG Total for Round" es simplemente el promedio de los golpes realizados por un jugador en cada ronda</w:t>
      </w:r>
      <w:r w:rsidR="00EE77ED" w:rsidRPr="00B87541">
        <w:rPr>
          <w:lang w:val="es-ES"/>
        </w:rPr>
        <w:t>.</w:t>
      </w:r>
    </w:p>
    <w:p w14:paraId="501DDA5A" w14:textId="77777777" w:rsidR="00AE3BB1" w:rsidRPr="00B87541" w:rsidRDefault="00AE3BB1" w:rsidP="00AE3BB1">
      <w:pPr>
        <w:pStyle w:val="MDPI23heading3"/>
        <w:rPr>
          <w:lang w:val="es-ES"/>
        </w:rPr>
      </w:pPr>
    </w:p>
    <w:p w14:paraId="5D04D952" w14:textId="597A0038" w:rsidR="00AE3BB1" w:rsidRPr="00B87541" w:rsidRDefault="00AE3BB1" w:rsidP="00AE3BB1">
      <w:pPr>
        <w:pStyle w:val="MDPI23heading3"/>
        <w:rPr>
          <w:lang w:val="es-ES"/>
        </w:rPr>
      </w:pPr>
      <w:r w:rsidRPr="00B87541">
        <w:rPr>
          <w:lang w:val="es-ES"/>
        </w:rPr>
        <w:t>En este estadístico, un valor menor supone un mejor rendimiento en cada ronda, por lo que convertiremos en negativo este estadístico en el data set</w:t>
      </w:r>
    </w:p>
    <w:p w14:paraId="1869CC45" w14:textId="77777777" w:rsidR="00892CDA" w:rsidRPr="00B87541" w:rsidRDefault="00892CDA" w:rsidP="00892CDA">
      <w:pPr>
        <w:pStyle w:val="MDPI23heading3"/>
        <w:rPr>
          <w:lang w:val="es-ES"/>
        </w:rPr>
      </w:pPr>
    </w:p>
    <w:p w14:paraId="2DCE2771" w14:textId="77777777" w:rsidR="00892CDA" w:rsidRPr="00B87541" w:rsidRDefault="00892CDA" w:rsidP="00892CDA">
      <w:pPr>
        <w:pStyle w:val="MDPI23heading3"/>
        <w:rPr>
          <w:lang w:val="es-ES"/>
        </w:rPr>
      </w:pPr>
      <w:r w:rsidRPr="00B87541">
        <w:rPr>
          <w:b/>
          <w:bCs/>
          <w:lang w:val="es-ES"/>
        </w:rPr>
        <w:t>AVG_DRIVER_DISTANCE:</w:t>
      </w:r>
      <w:r w:rsidRPr="00B87541">
        <w:rPr>
          <w:lang w:val="es-ES"/>
        </w:rPr>
        <w:t xml:space="preserve"> La distancia promedio alcanzada por el jugador con su golpe de salida (drive) desde el </w:t>
      </w:r>
      <w:proofErr w:type="spellStart"/>
      <w:r w:rsidRPr="00B87541">
        <w:rPr>
          <w:lang w:val="es-ES"/>
        </w:rPr>
        <w:t>tee</w:t>
      </w:r>
      <w:proofErr w:type="spellEnd"/>
      <w:r w:rsidRPr="00B87541">
        <w:rPr>
          <w:lang w:val="es-ES"/>
        </w:rPr>
        <w:t>. Muestra la potencia y la capacidad del jugador para lograr distancias más largas.</w:t>
      </w:r>
    </w:p>
    <w:p w14:paraId="67CE6425" w14:textId="77777777" w:rsidR="00AE3BB1" w:rsidRPr="00B87541" w:rsidRDefault="00AE3BB1" w:rsidP="00892CDA">
      <w:pPr>
        <w:pStyle w:val="MDPI23heading3"/>
        <w:rPr>
          <w:lang w:val="es-ES"/>
        </w:rPr>
      </w:pPr>
    </w:p>
    <w:p w14:paraId="067EE59C" w14:textId="2FB868A5" w:rsidR="00AE3BB1" w:rsidRPr="00B87541" w:rsidRDefault="00AE3BB1" w:rsidP="00892CDA">
      <w:pPr>
        <w:pStyle w:val="MDPI23heading3"/>
        <w:rPr>
          <w:lang w:val="es-ES"/>
        </w:rPr>
      </w:pPr>
      <w:r w:rsidRPr="00B87541">
        <w:rPr>
          <w:lang w:val="es-ES"/>
        </w:rPr>
        <w:t xml:space="preserve">No es necesario realizar un cálculo especial para esta estadística, ya que "AVG Driver </w:t>
      </w:r>
      <w:proofErr w:type="spellStart"/>
      <w:r w:rsidRPr="00B87541">
        <w:rPr>
          <w:lang w:val="es-ES"/>
        </w:rPr>
        <w:t>Distance</w:t>
      </w:r>
      <w:proofErr w:type="spellEnd"/>
      <w:r w:rsidRPr="00B87541">
        <w:rPr>
          <w:lang w:val="es-ES"/>
        </w:rPr>
        <w:t>" es simplemente el promedio de las distancias alcanzadas por un jugador en sus golpes de salida.</w:t>
      </w:r>
    </w:p>
    <w:p w14:paraId="76791F6D" w14:textId="77777777" w:rsidR="00AE3BB1" w:rsidRPr="00B87541" w:rsidRDefault="00AE3BB1" w:rsidP="00892CDA">
      <w:pPr>
        <w:pStyle w:val="MDPI23heading3"/>
        <w:rPr>
          <w:lang w:val="es-ES"/>
        </w:rPr>
      </w:pPr>
    </w:p>
    <w:p w14:paraId="09ABFE27" w14:textId="47BAE0A1" w:rsidR="00AE3BB1" w:rsidRPr="00B87541" w:rsidRDefault="00AE3BB1" w:rsidP="00892CDA">
      <w:pPr>
        <w:pStyle w:val="MDPI23heading3"/>
        <w:rPr>
          <w:lang w:val="es-ES"/>
        </w:rPr>
      </w:pPr>
      <w:r w:rsidRPr="00B87541">
        <w:rPr>
          <w:lang w:val="es-ES"/>
        </w:rPr>
        <w:t>Un valor alto supone un mejor rendimiento en la distancia alcanzada por el drive</w:t>
      </w:r>
    </w:p>
    <w:p w14:paraId="58CBF29D" w14:textId="77777777" w:rsidR="00892CDA" w:rsidRPr="00B87541" w:rsidRDefault="00892CDA" w:rsidP="00892CDA">
      <w:pPr>
        <w:pStyle w:val="MDPI23heading3"/>
        <w:rPr>
          <w:lang w:val="es-ES"/>
        </w:rPr>
      </w:pPr>
    </w:p>
    <w:p w14:paraId="232765B3" w14:textId="49D6A2C8" w:rsidR="00892CDA" w:rsidRPr="00B87541" w:rsidRDefault="00892CDA" w:rsidP="00892CDA">
      <w:pPr>
        <w:pStyle w:val="MDPI23heading3"/>
        <w:rPr>
          <w:lang w:val="es-ES"/>
        </w:rPr>
      </w:pPr>
      <w:r w:rsidRPr="00B87541">
        <w:rPr>
          <w:b/>
          <w:bCs/>
          <w:lang w:val="es-ES"/>
        </w:rPr>
        <w:t>AVG_SG_APPROACH</w:t>
      </w:r>
      <w:r w:rsidRPr="00B87541">
        <w:rPr>
          <w:lang w:val="es-ES"/>
        </w:rPr>
        <w:t xml:space="preserve">: </w:t>
      </w:r>
      <w:r w:rsidR="00AE3BB1" w:rsidRPr="00B87541">
        <w:rPr>
          <w:lang w:val="es-ES"/>
        </w:rPr>
        <w:t xml:space="preserve">(Promedio de Golpes Ganados o Perdidos en Tiros de Aproximación) se refiere al promedio de golpes ganados o perdidos por un jugador en comparación con el promedio en tiros de aproximación al </w:t>
      </w:r>
      <w:proofErr w:type="spellStart"/>
      <w:r w:rsidR="00AE3BB1" w:rsidRPr="00B87541">
        <w:rPr>
          <w:lang w:val="es-ES"/>
        </w:rPr>
        <w:t>green</w:t>
      </w:r>
      <w:proofErr w:type="spellEnd"/>
      <w:r w:rsidR="00AE3BB1" w:rsidRPr="00B87541">
        <w:rPr>
          <w:lang w:val="es-ES"/>
        </w:rPr>
        <w:t xml:space="preserve">. Esta estadística mide la habilidad del jugador en tiros de aproximación precisos que se ejecutan desde una distancia considerable al </w:t>
      </w:r>
      <w:proofErr w:type="spellStart"/>
      <w:r w:rsidR="00AE3BB1" w:rsidRPr="00B87541">
        <w:rPr>
          <w:lang w:val="es-ES"/>
        </w:rPr>
        <w:t>green</w:t>
      </w:r>
      <w:proofErr w:type="spellEnd"/>
      <w:r w:rsidR="00AE3BB1" w:rsidRPr="00B87541">
        <w:rPr>
          <w:lang w:val="es-ES"/>
        </w:rPr>
        <w:t>.</w:t>
      </w:r>
      <w:r w:rsidR="00AE3BB1" w:rsidRPr="00B87541">
        <w:rPr>
          <w:lang w:val="es-ES"/>
        </w:rPr>
        <w:t xml:space="preserve"> </w:t>
      </w:r>
    </w:p>
    <w:p w14:paraId="699CDF78" w14:textId="77777777" w:rsidR="00AE3BB1" w:rsidRPr="00B87541" w:rsidRDefault="00AE3BB1" w:rsidP="00892CDA">
      <w:pPr>
        <w:pStyle w:val="MDPI23heading3"/>
        <w:rPr>
          <w:lang w:val="es-ES"/>
        </w:rPr>
      </w:pPr>
    </w:p>
    <w:p w14:paraId="6312BC1F" w14:textId="239B6D0A" w:rsidR="00AE3BB1" w:rsidRPr="00B87541" w:rsidRDefault="00AE3BB1" w:rsidP="00AE3BB1">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SG_APPROACH</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TOTAL SG:APP</m:t>
              </m:r>
            </m:num>
            <m:den>
              <m:r>
                <w:rPr>
                  <w:rFonts w:ascii="Cambria Math" w:hAnsi="Cambria Math"/>
                  <w:lang w:val="es-ES"/>
                </w:rPr>
                <m:t>M</m:t>
              </m:r>
              <m:r>
                <w:rPr>
                  <w:rFonts w:ascii="Cambria Math" w:hAnsi="Cambria Math"/>
                  <w:lang w:val="es-ES"/>
                </w:rPr>
                <m:t>EASURED ROUNDS</m:t>
              </m:r>
            </m:den>
          </m:f>
          <m:r>
            <w:rPr>
              <w:rFonts w:ascii="Cambria Math" w:hAnsi="Cambria Math"/>
              <w:lang w:val="es-ES"/>
            </w:rPr>
            <m:t xml:space="preserve"> X 100</m:t>
          </m:r>
        </m:oMath>
      </m:oMathPara>
    </w:p>
    <w:p w14:paraId="1FDD82C5" w14:textId="77777777" w:rsidR="00AE3BB1" w:rsidRPr="00B87541" w:rsidRDefault="00AE3BB1" w:rsidP="00892CDA">
      <w:pPr>
        <w:pStyle w:val="MDPI23heading3"/>
        <w:rPr>
          <w:lang w:val="es-ES"/>
        </w:rPr>
      </w:pPr>
    </w:p>
    <w:p w14:paraId="4F8614AB" w14:textId="1E5EAEED" w:rsidR="00AE3BB1" w:rsidRPr="00B87541" w:rsidRDefault="00AE3BB1" w:rsidP="00892CDA">
      <w:pPr>
        <w:pStyle w:val="MDPI23heading3"/>
        <w:rPr>
          <w:lang w:val="es-ES"/>
        </w:rPr>
      </w:pPr>
      <w:r w:rsidRPr="00B87541">
        <w:rPr>
          <w:lang w:val="es-ES"/>
        </w:rPr>
        <w:t xml:space="preserve">El </w:t>
      </w:r>
      <w:proofErr w:type="spellStart"/>
      <w:r w:rsidRPr="00B87541">
        <w:rPr>
          <w:lang w:val="es-ES"/>
        </w:rPr>
        <w:t>AVG</w:t>
      </w:r>
      <w:r w:rsidRPr="00B87541">
        <w:rPr>
          <w:lang w:val="es-ES"/>
        </w:rPr>
        <w:t>_</w:t>
      </w:r>
      <w:r w:rsidRPr="00B87541">
        <w:rPr>
          <w:lang w:val="es-ES"/>
        </w:rPr>
        <w:t>SG</w:t>
      </w:r>
      <w:r w:rsidRPr="00B87541">
        <w:rPr>
          <w:lang w:val="es-ES"/>
        </w:rPr>
        <w:t>_</w:t>
      </w:r>
      <w:r w:rsidRPr="00B87541">
        <w:rPr>
          <w:lang w:val="es-ES"/>
        </w:rPr>
        <w:t>Approach</w:t>
      </w:r>
      <w:proofErr w:type="spellEnd"/>
      <w:r w:rsidRPr="00B87541">
        <w:rPr>
          <w:lang w:val="es-ES"/>
        </w:rPr>
        <w:t xml:space="preserve"> se calcula restando el promedio de los golpes ganados o perdidos en tiros de aproximación (TOTAL SG:APP) entre el jugador y el promedio del campo, y luego dividiendo ese valor por el número de rondas consideradas (MEASURED ROUNDS).</w:t>
      </w:r>
    </w:p>
    <w:p w14:paraId="6FDFFD94" w14:textId="77777777" w:rsidR="00AE3BB1" w:rsidRPr="00B87541" w:rsidRDefault="00AE3BB1" w:rsidP="00892CDA">
      <w:pPr>
        <w:pStyle w:val="MDPI23heading3"/>
        <w:rPr>
          <w:lang w:val="es-ES"/>
        </w:rPr>
      </w:pPr>
    </w:p>
    <w:p w14:paraId="340FA5DB" w14:textId="77777777" w:rsidR="00AE3BB1" w:rsidRPr="00B87541" w:rsidRDefault="00AE3BB1" w:rsidP="00892CDA">
      <w:pPr>
        <w:pStyle w:val="MDPI23heading3"/>
        <w:rPr>
          <w:lang w:val="es-ES"/>
        </w:rPr>
      </w:pPr>
      <w:r w:rsidRPr="00B87541">
        <w:rPr>
          <w:lang w:val="es-ES"/>
        </w:rPr>
        <w:t xml:space="preserve">Este cálculo proporciona un valor que indica cuántos golpes por ronda el jugador gana o pierde en comparación con el promedio del campo en tiros de aproximación al </w:t>
      </w:r>
      <w:proofErr w:type="spellStart"/>
      <w:r w:rsidRPr="00B87541">
        <w:rPr>
          <w:lang w:val="es-ES"/>
        </w:rPr>
        <w:t>green</w:t>
      </w:r>
      <w:proofErr w:type="spellEnd"/>
      <w:r w:rsidRPr="00B87541">
        <w:rPr>
          <w:lang w:val="es-ES"/>
        </w:rPr>
        <w:t xml:space="preserve">. </w:t>
      </w:r>
    </w:p>
    <w:p w14:paraId="503ACEC6" w14:textId="77777777" w:rsidR="00AE3BB1" w:rsidRPr="00B87541" w:rsidRDefault="00AE3BB1" w:rsidP="00892CDA">
      <w:pPr>
        <w:pStyle w:val="MDPI23heading3"/>
        <w:rPr>
          <w:lang w:val="es-ES"/>
        </w:rPr>
      </w:pPr>
    </w:p>
    <w:p w14:paraId="7A5B4053" w14:textId="3AE7231C" w:rsidR="00AE3BB1" w:rsidRPr="00B87541" w:rsidRDefault="00AE3BB1" w:rsidP="00892CDA">
      <w:pPr>
        <w:pStyle w:val="MDPI23heading3"/>
        <w:rPr>
          <w:lang w:val="es-ES"/>
        </w:rPr>
      </w:pPr>
      <w:r w:rsidRPr="00B87541">
        <w:rPr>
          <w:lang w:val="es-ES"/>
        </w:rPr>
        <w:t>Un valor positivo indica que el jugador gana golpes en tiros de aproximación, y un valor negativo indica que pierde golpes en promedio</w:t>
      </w:r>
    </w:p>
    <w:p w14:paraId="397556C0" w14:textId="77777777" w:rsidR="00892CDA" w:rsidRPr="00B87541" w:rsidRDefault="00892CDA" w:rsidP="00892CDA">
      <w:pPr>
        <w:pStyle w:val="MDPI23heading3"/>
        <w:rPr>
          <w:lang w:val="es-ES"/>
        </w:rPr>
      </w:pPr>
    </w:p>
    <w:p w14:paraId="658DCB9B" w14:textId="75AB205C" w:rsidR="00892CDA" w:rsidRPr="00B87541" w:rsidRDefault="00892CDA" w:rsidP="00892CDA">
      <w:pPr>
        <w:pStyle w:val="MDPI23heading3"/>
        <w:rPr>
          <w:lang w:val="es-ES"/>
        </w:rPr>
      </w:pPr>
      <w:r w:rsidRPr="00B87541">
        <w:rPr>
          <w:b/>
          <w:bCs/>
          <w:lang w:val="es-ES"/>
        </w:rPr>
        <w:t>AVG_GIR</w:t>
      </w:r>
      <w:r w:rsidRPr="00B87541">
        <w:rPr>
          <w:lang w:val="es-ES"/>
        </w:rPr>
        <w:t xml:space="preserve">: </w:t>
      </w:r>
      <w:r w:rsidR="002C142D" w:rsidRPr="00B87541">
        <w:rPr>
          <w:lang w:val="es-ES"/>
        </w:rPr>
        <w:t xml:space="preserve">(Promedio de </w:t>
      </w:r>
      <w:proofErr w:type="spellStart"/>
      <w:r w:rsidR="002C142D" w:rsidRPr="00B87541">
        <w:rPr>
          <w:lang w:val="es-ES"/>
        </w:rPr>
        <w:t>Greens</w:t>
      </w:r>
      <w:proofErr w:type="spellEnd"/>
      <w:r w:rsidR="002C142D" w:rsidRPr="00B87541">
        <w:rPr>
          <w:lang w:val="es-ES"/>
        </w:rPr>
        <w:t xml:space="preserve"> en Regulación</w:t>
      </w:r>
      <w:r w:rsidR="00EE77ED" w:rsidRPr="00B87541">
        <w:rPr>
          <w:lang w:val="es-ES"/>
        </w:rPr>
        <w:t>)</w:t>
      </w:r>
      <w:r w:rsidR="002C142D" w:rsidRPr="00B87541">
        <w:rPr>
          <w:lang w:val="es-ES"/>
        </w:rPr>
        <w:t xml:space="preserve"> se refiere al promedio de </w:t>
      </w:r>
      <w:proofErr w:type="spellStart"/>
      <w:r w:rsidR="002C142D" w:rsidRPr="00B87541">
        <w:rPr>
          <w:lang w:val="es-ES"/>
        </w:rPr>
        <w:t>greens</w:t>
      </w:r>
      <w:proofErr w:type="spellEnd"/>
      <w:r w:rsidR="002C142D" w:rsidRPr="00B87541">
        <w:rPr>
          <w:lang w:val="es-ES"/>
        </w:rPr>
        <w:t xml:space="preserve"> en regulación alcanzados por un jugador durante una ronda de golf. Un "</w:t>
      </w:r>
      <w:proofErr w:type="spellStart"/>
      <w:r w:rsidR="002C142D" w:rsidRPr="00B87541">
        <w:rPr>
          <w:lang w:val="es-ES"/>
        </w:rPr>
        <w:t>green</w:t>
      </w:r>
      <w:proofErr w:type="spellEnd"/>
      <w:r w:rsidR="002C142D" w:rsidRPr="00B87541">
        <w:rPr>
          <w:lang w:val="es-ES"/>
        </w:rPr>
        <w:t xml:space="preserve"> en regulación" se alcanza cuando un jugador completa un hoyo en el número estándar de golpes o menos. Esta estadística mide la frecuencia con la que un jugador logra alcanzar el </w:t>
      </w:r>
      <w:proofErr w:type="spellStart"/>
      <w:r w:rsidR="002C142D" w:rsidRPr="00B87541">
        <w:rPr>
          <w:lang w:val="es-ES"/>
        </w:rPr>
        <w:t>green</w:t>
      </w:r>
      <w:proofErr w:type="spellEnd"/>
      <w:r w:rsidR="002C142D" w:rsidRPr="00B87541">
        <w:rPr>
          <w:lang w:val="es-ES"/>
        </w:rPr>
        <w:t xml:space="preserve"> en el número estándar de golpes.</w:t>
      </w:r>
    </w:p>
    <w:p w14:paraId="0CA19066" w14:textId="77777777" w:rsidR="002C142D" w:rsidRPr="00B87541" w:rsidRDefault="002C142D" w:rsidP="00892CDA">
      <w:pPr>
        <w:pStyle w:val="MDPI23heading3"/>
        <w:rPr>
          <w:lang w:val="es-ES"/>
        </w:rPr>
      </w:pPr>
    </w:p>
    <w:p w14:paraId="5FD2E5F7" w14:textId="7E15E202" w:rsidR="002C142D" w:rsidRPr="00B87541" w:rsidRDefault="002C142D" w:rsidP="00892CDA">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GIR</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GREEN HITS</m:t>
              </m:r>
            </m:num>
            <m:den>
              <m:r>
                <w:rPr>
                  <w:rFonts w:ascii="Cambria Math" w:hAnsi="Cambria Math"/>
                  <w:lang w:val="es-ES"/>
                </w:rPr>
                <m:t>HOLES</m:t>
              </m:r>
            </m:den>
          </m:f>
        </m:oMath>
      </m:oMathPara>
    </w:p>
    <w:p w14:paraId="0BC8DA92" w14:textId="77777777" w:rsidR="00892CDA" w:rsidRPr="00B87541" w:rsidRDefault="00892CDA" w:rsidP="00892CDA">
      <w:pPr>
        <w:pStyle w:val="MDPI23heading3"/>
        <w:rPr>
          <w:lang w:val="es-ES"/>
        </w:rPr>
      </w:pPr>
    </w:p>
    <w:p w14:paraId="7EAF6383" w14:textId="065FC98D" w:rsidR="002C142D" w:rsidRPr="00B87541" w:rsidRDefault="002C142D" w:rsidP="00892CDA">
      <w:pPr>
        <w:pStyle w:val="MDPI23heading3"/>
        <w:rPr>
          <w:lang w:val="es-ES"/>
        </w:rPr>
      </w:pPr>
      <w:r w:rsidRPr="00B87541">
        <w:rPr>
          <w:lang w:val="es-ES"/>
        </w:rPr>
        <w:t xml:space="preserve">Este cálculo proporciona el porcentaje de veces que un jugador logra alcanzar el </w:t>
      </w:r>
      <w:proofErr w:type="spellStart"/>
      <w:r w:rsidRPr="00B87541">
        <w:rPr>
          <w:lang w:val="es-ES"/>
        </w:rPr>
        <w:t>green</w:t>
      </w:r>
      <w:proofErr w:type="spellEnd"/>
      <w:r w:rsidRPr="00B87541">
        <w:rPr>
          <w:lang w:val="es-ES"/>
        </w:rPr>
        <w:t xml:space="preserve"> en regulación en relación con el número total de hoyos jugados en una ronda de golf.</w:t>
      </w:r>
    </w:p>
    <w:p w14:paraId="1E3CAAAB" w14:textId="77777777" w:rsidR="002C142D" w:rsidRPr="00B87541" w:rsidRDefault="002C142D" w:rsidP="00892CDA">
      <w:pPr>
        <w:pStyle w:val="MDPI23heading3"/>
        <w:rPr>
          <w:lang w:val="es-ES"/>
        </w:rPr>
      </w:pPr>
    </w:p>
    <w:p w14:paraId="772F8E44" w14:textId="2C0B0A08" w:rsidR="002C142D" w:rsidRPr="00B87541" w:rsidRDefault="002C142D" w:rsidP="00892CDA">
      <w:pPr>
        <w:pStyle w:val="MDPI23heading3"/>
        <w:rPr>
          <w:lang w:val="es-ES"/>
        </w:rPr>
      </w:pPr>
      <w:r w:rsidRPr="00B87541">
        <w:rPr>
          <w:lang w:val="es-ES"/>
        </w:rPr>
        <w:t>Un valor alto supone un mejor rendimiento en el GIR</w:t>
      </w:r>
    </w:p>
    <w:p w14:paraId="7C42A39D" w14:textId="77777777" w:rsidR="002C142D" w:rsidRPr="00B87541" w:rsidRDefault="002C142D" w:rsidP="00892CDA">
      <w:pPr>
        <w:pStyle w:val="MDPI23heading3"/>
        <w:rPr>
          <w:lang w:val="es-ES"/>
        </w:rPr>
      </w:pPr>
    </w:p>
    <w:p w14:paraId="3375BDAD" w14:textId="5E98CF72" w:rsidR="00892CDA" w:rsidRPr="00B87541" w:rsidRDefault="00892CDA" w:rsidP="00892CDA">
      <w:pPr>
        <w:pStyle w:val="MDPI23heading3"/>
        <w:rPr>
          <w:lang w:val="es-ES"/>
        </w:rPr>
      </w:pPr>
      <w:r w:rsidRPr="00B87541">
        <w:rPr>
          <w:b/>
          <w:bCs/>
          <w:lang w:val="es-ES"/>
        </w:rPr>
        <w:t>AVG_PUTT:</w:t>
      </w:r>
      <w:r w:rsidRPr="00B87541">
        <w:rPr>
          <w:lang w:val="es-ES"/>
        </w:rPr>
        <w:t xml:space="preserve"> </w:t>
      </w:r>
      <w:r w:rsidR="00EE77ED" w:rsidRPr="00B87541">
        <w:rPr>
          <w:lang w:val="es-ES"/>
        </w:rPr>
        <w:t xml:space="preserve">(Promedio de Putts) se refiere al promedio de putts realizados por un jugador en cada </w:t>
      </w:r>
      <w:proofErr w:type="spellStart"/>
      <w:r w:rsidR="00EE77ED" w:rsidRPr="00B87541">
        <w:rPr>
          <w:lang w:val="es-ES"/>
        </w:rPr>
        <w:t>green</w:t>
      </w:r>
      <w:proofErr w:type="spellEnd"/>
      <w:r w:rsidR="00EE77ED" w:rsidRPr="00B87541">
        <w:rPr>
          <w:lang w:val="es-ES"/>
        </w:rPr>
        <w:t xml:space="preserve"> durante una ronda de golf. Esta estadística mide la habilidad del jugador para finalizar con éxito los hoyos con un número mínimo de putts.</w:t>
      </w:r>
    </w:p>
    <w:p w14:paraId="623B4D63" w14:textId="2767BC81" w:rsidR="00EE77ED" w:rsidRPr="00B87541" w:rsidRDefault="00EE77ED" w:rsidP="00892CDA">
      <w:pPr>
        <w:pStyle w:val="MDPI23heading3"/>
        <w:rPr>
          <w:lang w:val="es-ES"/>
        </w:rPr>
      </w:pPr>
    </w:p>
    <w:p w14:paraId="45A6C8FF" w14:textId="5ED57463" w:rsidR="00EE77ED" w:rsidRPr="00B87541" w:rsidRDefault="00EE77ED" w:rsidP="00EE77ED">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PUTT</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G</m:t>
              </m:r>
              <m:r>
                <w:rPr>
                  <w:rFonts w:ascii="Cambria Math" w:hAnsi="Cambria Math"/>
                  <w:lang w:val="es-ES"/>
                </w:rPr>
                <m:t>IR PUTTS</m:t>
              </m:r>
            </m:num>
            <m:den>
              <m:r>
                <w:rPr>
                  <w:rFonts w:ascii="Cambria Math" w:hAnsi="Cambria Math"/>
                  <w:lang w:val="es-ES"/>
                </w:rPr>
                <m:t>GREEN HITS</m:t>
              </m:r>
            </m:den>
          </m:f>
        </m:oMath>
      </m:oMathPara>
    </w:p>
    <w:p w14:paraId="6EC2BAE6" w14:textId="77777777" w:rsidR="00EE77ED" w:rsidRPr="00B87541" w:rsidRDefault="00EE77ED" w:rsidP="00892CDA">
      <w:pPr>
        <w:pStyle w:val="MDPI23heading3"/>
        <w:rPr>
          <w:lang w:val="es-ES"/>
        </w:rPr>
      </w:pPr>
    </w:p>
    <w:p w14:paraId="75EBE4EA" w14:textId="3C8BA5B9" w:rsidR="00EE77ED" w:rsidRPr="00B87541" w:rsidRDefault="00EE77ED" w:rsidP="00892CDA">
      <w:pPr>
        <w:pStyle w:val="MDPI23heading3"/>
        <w:rPr>
          <w:lang w:val="es-ES"/>
        </w:rPr>
      </w:pPr>
      <w:r w:rsidRPr="00B87541">
        <w:rPr>
          <w:lang w:val="es-ES"/>
        </w:rPr>
        <w:t xml:space="preserve">El "AVG Putt" se calcula dividiendo el número total de putts realizados por el jugador (GIR PUTTS) entre el número total de </w:t>
      </w:r>
      <w:proofErr w:type="spellStart"/>
      <w:r w:rsidRPr="00B87541">
        <w:rPr>
          <w:lang w:val="es-ES"/>
        </w:rPr>
        <w:t>greens</w:t>
      </w:r>
      <w:proofErr w:type="spellEnd"/>
      <w:r w:rsidRPr="00B87541">
        <w:rPr>
          <w:lang w:val="es-ES"/>
        </w:rPr>
        <w:t xml:space="preserve"> en regulación alcanzados (GREENS HIT) y luego redondeando el resultado a dos decimales.</w:t>
      </w:r>
    </w:p>
    <w:p w14:paraId="388408F8" w14:textId="77777777" w:rsidR="00EE77ED" w:rsidRPr="00B87541" w:rsidRDefault="00EE77ED" w:rsidP="00892CDA">
      <w:pPr>
        <w:pStyle w:val="MDPI23heading3"/>
        <w:rPr>
          <w:lang w:val="es-ES"/>
        </w:rPr>
      </w:pPr>
    </w:p>
    <w:p w14:paraId="3782E96F" w14:textId="0200F566" w:rsidR="00EE77ED" w:rsidRPr="00B87541" w:rsidRDefault="00EE77ED" w:rsidP="00EE77ED">
      <w:pPr>
        <w:pStyle w:val="MDPI23heading3"/>
        <w:rPr>
          <w:lang w:val="es-ES"/>
        </w:rPr>
      </w:pPr>
      <w:r w:rsidRPr="00B87541">
        <w:rPr>
          <w:lang w:val="es-ES"/>
        </w:rPr>
        <w:t>Un valor más bajo en "AVG Putt" indica que el jugador tiene la habilidad de finalizar los hoyos con un menor número de putts, lo que es favorable para lograr buenos resultados en el golf.</w:t>
      </w:r>
      <w:r w:rsidRPr="00B87541">
        <w:rPr>
          <w:lang w:val="es-ES"/>
        </w:rPr>
        <w:t xml:space="preserve"> Por ello, </w:t>
      </w:r>
      <w:r w:rsidRPr="00B87541">
        <w:rPr>
          <w:lang w:val="es-ES"/>
        </w:rPr>
        <w:t>convertiremos en negativo este estadístico en el data set</w:t>
      </w:r>
    </w:p>
    <w:p w14:paraId="34422822" w14:textId="77777777" w:rsidR="00EE77ED" w:rsidRPr="00B87541" w:rsidRDefault="00EE77ED" w:rsidP="00EE77ED">
      <w:pPr>
        <w:pStyle w:val="MDPI23heading3"/>
        <w:rPr>
          <w:lang w:val="es-ES"/>
        </w:rPr>
      </w:pPr>
    </w:p>
    <w:p w14:paraId="690A6DE6" w14:textId="77777777" w:rsidR="00EE77ED" w:rsidRPr="00B87541" w:rsidRDefault="00EE77ED" w:rsidP="00EE77ED">
      <w:pPr>
        <w:pStyle w:val="MDPI23heading3"/>
        <w:rPr>
          <w:lang w:val="es-ES"/>
        </w:rPr>
      </w:pPr>
    </w:p>
    <w:p w14:paraId="502710AE" w14:textId="77777777" w:rsidR="00EE77ED" w:rsidRPr="00B87541" w:rsidRDefault="00EE77ED" w:rsidP="00EE77ED">
      <w:pPr>
        <w:pStyle w:val="MDPI23heading3"/>
        <w:rPr>
          <w:lang w:val="es-ES"/>
        </w:rPr>
      </w:pPr>
    </w:p>
    <w:p w14:paraId="05B7D448" w14:textId="77777777" w:rsidR="00EE77ED" w:rsidRPr="00B87541" w:rsidRDefault="00EE77ED" w:rsidP="00EE77ED">
      <w:pPr>
        <w:pStyle w:val="MDPI23heading3"/>
        <w:rPr>
          <w:lang w:val="es-ES"/>
        </w:rPr>
      </w:pPr>
    </w:p>
    <w:p w14:paraId="3A639353" w14:textId="77777777" w:rsidR="00EE77ED" w:rsidRPr="00B87541" w:rsidRDefault="00EE77ED" w:rsidP="00892CDA">
      <w:pPr>
        <w:pStyle w:val="MDPI23heading3"/>
        <w:rPr>
          <w:lang w:val="es-ES"/>
        </w:rPr>
      </w:pPr>
    </w:p>
    <w:p w14:paraId="46FA56E3" w14:textId="77777777" w:rsidR="00892CDA" w:rsidRPr="00B87541" w:rsidRDefault="00892CDA" w:rsidP="00892CDA">
      <w:pPr>
        <w:pStyle w:val="MDPI23heading3"/>
        <w:rPr>
          <w:lang w:val="es-ES"/>
        </w:rPr>
      </w:pPr>
    </w:p>
    <w:p w14:paraId="0CE40F6B" w14:textId="74268DE3" w:rsidR="00892CDA" w:rsidRPr="00B87541" w:rsidRDefault="00892CDA" w:rsidP="00892CDA">
      <w:pPr>
        <w:pStyle w:val="MDPI23heading3"/>
        <w:rPr>
          <w:lang w:val="es-ES"/>
        </w:rPr>
      </w:pPr>
      <w:r w:rsidRPr="00B87541">
        <w:rPr>
          <w:b/>
          <w:bCs/>
          <w:lang w:val="es-ES"/>
        </w:rPr>
        <w:t>AVG_SG_ATG:</w:t>
      </w:r>
      <w:r w:rsidRPr="00B87541">
        <w:rPr>
          <w:lang w:val="es-ES"/>
        </w:rPr>
        <w:t xml:space="preserve"> </w:t>
      </w:r>
      <w:r w:rsidR="00EE77ED" w:rsidRPr="00B87541">
        <w:rPr>
          <w:lang w:val="es-ES"/>
        </w:rPr>
        <w:t xml:space="preserve">(Promedio de Golpes Ganados o Perdidos en Tiros al Green y Putts) se refiere al promedio de golpes ganados o perdidos por un jugador en comparación con el promedio del campo en tiros al </w:t>
      </w:r>
      <w:proofErr w:type="spellStart"/>
      <w:r w:rsidR="00EE77ED" w:rsidRPr="00B87541">
        <w:rPr>
          <w:lang w:val="es-ES"/>
        </w:rPr>
        <w:t>green</w:t>
      </w:r>
      <w:proofErr w:type="spellEnd"/>
      <w:r w:rsidR="00EE77ED" w:rsidRPr="00B87541">
        <w:rPr>
          <w:lang w:val="es-ES"/>
        </w:rPr>
        <w:t xml:space="preserve"> y putts. Esta estadística combina tanto los tiros de aproximación como las estadísticas de putt en un solo número, proporcionando una medida integral del rendimiento del jugador en estos aspectos del juego.</w:t>
      </w:r>
    </w:p>
    <w:p w14:paraId="327107D7" w14:textId="77777777" w:rsidR="00EE77ED" w:rsidRPr="00B87541" w:rsidRDefault="00EE77ED" w:rsidP="00892CDA">
      <w:pPr>
        <w:pStyle w:val="MDPI23heading3"/>
        <w:rPr>
          <w:lang w:val="es-ES"/>
        </w:rPr>
      </w:pPr>
    </w:p>
    <w:p w14:paraId="787418BF" w14:textId="5F12BC78" w:rsidR="00EE77ED" w:rsidRPr="00B87541" w:rsidRDefault="00EE77ED" w:rsidP="00EE77ED">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SG_ATG</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TOTAL SG:ARG</m:t>
              </m:r>
            </m:num>
            <m:den>
              <m:r>
                <w:rPr>
                  <w:rFonts w:ascii="Cambria Math" w:hAnsi="Cambria Math"/>
                  <w:lang w:val="es-ES"/>
                </w:rPr>
                <m:t>MEASURED ROUNDS</m:t>
              </m:r>
            </m:den>
          </m:f>
        </m:oMath>
      </m:oMathPara>
    </w:p>
    <w:p w14:paraId="5215AC91" w14:textId="77777777" w:rsidR="00EE77ED" w:rsidRPr="00B87541" w:rsidRDefault="00EE77ED" w:rsidP="00892CDA">
      <w:pPr>
        <w:pStyle w:val="MDPI23heading3"/>
        <w:rPr>
          <w:lang w:val="es-ES"/>
        </w:rPr>
      </w:pPr>
    </w:p>
    <w:p w14:paraId="4F4ECC69" w14:textId="77777777" w:rsidR="00353DC9" w:rsidRPr="00B87541" w:rsidRDefault="00353DC9" w:rsidP="00892CDA">
      <w:pPr>
        <w:pStyle w:val="MDPI23heading3"/>
        <w:rPr>
          <w:lang w:val="es-ES"/>
        </w:rPr>
      </w:pPr>
      <w:r w:rsidRPr="00B87541">
        <w:rPr>
          <w:lang w:val="es-ES"/>
        </w:rPr>
        <w:t xml:space="preserve">Este cálculo proporciona un valor que indica cuántos golpes por ronda el jugador gana o pierde en comparación con el promedio del campo en tiros al </w:t>
      </w:r>
      <w:proofErr w:type="spellStart"/>
      <w:r w:rsidRPr="00B87541">
        <w:rPr>
          <w:lang w:val="es-ES"/>
        </w:rPr>
        <w:t>green</w:t>
      </w:r>
      <w:proofErr w:type="spellEnd"/>
      <w:r w:rsidRPr="00B87541">
        <w:rPr>
          <w:lang w:val="es-ES"/>
        </w:rPr>
        <w:t xml:space="preserve"> y putts.</w:t>
      </w:r>
    </w:p>
    <w:p w14:paraId="319214E7" w14:textId="77777777" w:rsidR="00353DC9" w:rsidRPr="00B87541" w:rsidRDefault="00353DC9" w:rsidP="00892CDA">
      <w:pPr>
        <w:pStyle w:val="MDPI23heading3"/>
        <w:rPr>
          <w:lang w:val="es-ES"/>
        </w:rPr>
      </w:pPr>
    </w:p>
    <w:p w14:paraId="6DDBE4D0" w14:textId="02AF8F89" w:rsidR="00EE77ED" w:rsidRPr="00B87541" w:rsidRDefault="00353DC9" w:rsidP="00892CDA">
      <w:pPr>
        <w:pStyle w:val="MDPI23heading3"/>
        <w:rPr>
          <w:lang w:val="es-ES"/>
        </w:rPr>
      </w:pPr>
      <w:r w:rsidRPr="00B87541">
        <w:rPr>
          <w:lang w:val="es-ES"/>
        </w:rPr>
        <w:t>Un valor positivo indica que el jugador gana golpes en estas áreas, mientras que un valor negativo indica que pierde golpes en promedio</w:t>
      </w:r>
    </w:p>
    <w:p w14:paraId="24304441" w14:textId="77777777" w:rsidR="00892CDA" w:rsidRPr="00B87541" w:rsidRDefault="00892CDA" w:rsidP="00CE7E3C">
      <w:pPr>
        <w:pStyle w:val="MDPI23heading3"/>
        <w:ind w:left="0"/>
        <w:rPr>
          <w:lang w:val="es-ES"/>
        </w:rPr>
      </w:pPr>
    </w:p>
    <w:p w14:paraId="6AB736EB" w14:textId="34A03A82" w:rsidR="00892CDA" w:rsidRPr="00B87541" w:rsidRDefault="00892CDA" w:rsidP="00892CDA">
      <w:pPr>
        <w:pStyle w:val="MDPI23heading3"/>
        <w:rPr>
          <w:lang w:val="es-ES"/>
        </w:rPr>
      </w:pPr>
      <w:r w:rsidRPr="00B87541">
        <w:rPr>
          <w:b/>
          <w:bCs/>
          <w:lang w:val="es-ES"/>
        </w:rPr>
        <w:t>AVG_SG_PUTTING:</w:t>
      </w:r>
      <w:r w:rsidRPr="00B87541">
        <w:rPr>
          <w:lang w:val="es-ES"/>
        </w:rPr>
        <w:t xml:space="preserve"> </w:t>
      </w:r>
      <w:r w:rsidR="00CE7E3C" w:rsidRPr="00B87541">
        <w:rPr>
          <w:lang w:val="es-ES"/>
        </w:rPr>
        <w:t>(Promedio de Golpes Ganados o Perdidos en Putts) se refiere al promedio de golpes ganados o perdidos por un jugador en comparación con el promedio del campo en putts. Esta estadística mide la destreza del jugador en el juego corto, específicamente en el aspecto de putts.</w:t>
      </w:r>
    </w:p>
    <w:p w14:paraId="3E19B4CA" w14:textId="77777777" w:rsidR="00CE7E3C" w:rsidRPr="00B87541" w:rsidRDefault="00CE7E3C" w:rsidP="00892CDA">
      <w:pPr>
        <w:pStyle w:val="MDPI23heading3"/>
        <w:rPr>
          <w:lang w:val="es-ES"/>
        </w:rPr>
      </w:pPr>
    </w:p>
    <w:p w14:paraId="144CDBE1" w14:textId="5B6BAA24" w:rsidR="00CE7E3C" w:rsidRPr="00B87541" w:rsidRDefault="00CE7E3C" w:rsidP="00CE7E3C">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SG_</m:t>
              </m:r>
              <m:r>
                <w:rPr>
                  <w:rFonts w:ascii="Cambria Math" w:hAnsi="Cambria Math"/>
                  <w:lang w:val="es-ES"/>
                </w:rPr>
                <m:t>PUTTING</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TOTAL SG:</m:t>
              </m:r>
              <m:r>
                <w:rPr>
                  <w:rFonts w:ascii="Cambria Math" w:hAnsi="Cambria Math"/>
                  <w:lang w:val="es-ES"/>
                </w:rPr>
                <m:t>PUTTING</m:t>
              </m:r>
            </m:num>
            <m:den>
              <m:r>
                <w:rPr>
                  <w:rFonts w:ascii="Cambria Math" w:hAnsi="Cambria Math"/>
                  <w:lang w:val="es-ES"/>
                </w:rPr>
                <m:t>MEASURED ROUNDS</m:t>
              </m:r>
            </m:den>
          </m:f>
        </m:oMath>
      </m:oMathPara>
    </w:p>
    <w:p w14:paraId="5BC2A1E7" w14:textId="77777777" w:rsidR="00CE7E3C" w:rsidRPr="00B87541" w:rsidRDefault="00CE7E3C" w:rsidP="00892CDA">
      <w:pPr>
        <w:pStyle w:val="MDPI23heading3"/>
        <w:rPr>
          <w:lang w:val="es-ES"/>
        </w:rPr>
      </w:pPr>
    </w:p>
    <w:p w14:paraId="5168BB46" w14:textId="77777777" w:rsidR="00CE7E3C" w:rsidRPr="00B87541" w:rsidRDefault="00CE7E3C" w:rsidP="00892CDA">
      <w:pPr>
        <w:pStyle w:val="MDPI23heading3"/>
        <w:rPr>
          <w:lang w:val="es-ES"/>
        </w:rPr>
      </w:pPr>
    </w:p>
    <w:p w14:paraId="6581F72A" w14:textId="46BAB5EB" w:rsidR="00CE7E3C" w:rsidRPr="00B87541" w:rsidRDefault="00CE7E3C" w:rsidP="00892CDA">
      <w:pPr>
        <w:pStyle w:val="MDPI23heading3"/>
        <w:rPr>
          <w:lang w:val="es-ES"/>
        </w:rPr>
      </w:pPr>
      <w:r w:rsidRPr="00B87541">
        <w:rPr>
          <w:lang w:val="es-ES"/>
        </w:rPr>
        <w:t>Este cálculo proporciona un valor que indica cuántos golpes por ronda el jugador gana o pierde en comparación con el promedio del campo en putts. Un valor positivo indica que el jugador gana golpes en putts, mientras que un valor negativo indica que pierde golpes en promedio.</w:t>
      </w:r>
    </w:p>
    <w:p w14:paraId="11C2D640" w14:textId="77777777" w:rsidR="00892CDA" w:rsidRPr="00B87541" w:rsidRDefault="00892CDA" w:rsidP="00892CDA">
      <w:pPr>
        <w:pStyle w:val="MDPI23heading3"/>
        <w:rPr>
          <w:lang w:val="es-ES"/>
        </w:rPr>
      </w:pPr>
    </w:p>
    <w:p w14:paraId="7AA218E8" w14:textId="6B3541AD" w:rsidR="00892CDA" w:rsidRPr="00B87541" w:rsidRDefault="00892CDA" w:rsidP="00892CDA">
      <w:pPr>
        <w:pStyle w:val="MDPI23heading3"/>
        <w:rPr>
          <w:lang w:val="es-ES"/>
        </w:rPr>
      </w:pPr>
      <w:r w:rsidRPr="00B87541">
        <w:rPr>
          <w:b/>
          <w:bCs/>
          <w:lang w:val="es-ES"/>
        </w:rPr>
        <w:t>AVG_SG_TOTAL</w:t>
      </w:r>
      <w:r w:rsidRPr="00B87541">
        <w:rPr>
          <w:lang w:val="es-ES"/>
        </w:rPr>
        <w:t xml:space="preserve">: </w:t>
      </w:r>
      <w:r w:rsidR="00CE7E3C" w:rsidRPr="00B87541">
        <w:rPr>
          <w:lang w:val="es-ES"/>
        </w:rPr>
        <w:t xml:space="preserve">(Promedio de Golpes Ganados o Perdidos en Total) en el golf se refiere al promedio de golpes ganados o perdidos por un jugador en comparación con el promedio del campo en todos los aspectos del juego combinados. Esta estadística engloba el rendimiento global del jugador y considera tanto los tiros al </w:t>
      </w:r>
      <w:proofErr w:type="spellStart"/>
      <w:r w:rsidR="00CE7E3C" w:rsidRPr="00B87541">
        <w:rPr>
          <w:lang w:val="es-ES"/>
        </w:rPr>
        <w:t>green</w:t>
      </w:r>
      <w:proofErr w:type="spellEnd"/>
      <w:r w:rsidR="00CE7E3C" w:rsidRPr="00B87541">
        <w:rPr>
          <w:lang w:val="es-ES"/>
        </w:rPr>
        <w:t xml:space="preserve">, los tiros desde fuera del </w:t>
      </w:r>
      <w:proofErr w:type="spellStart"/>
      <w:r w:rsidR="00CE7E3C" w:rsidRPr="00B87541">
        <w:rPr>
          <w:lang w:val="es-ES"/>
        </w:rPr>
        <w:t>green</w:t>
      </w:r>
      <w:proofErr w:type="spellEnd"/>
      <w:r w:rsidR="00CE7E3C" w:rsidRPr="00B87541">
        <w:rPr>
          <w:lang w:val="es-ES"/>
        </w:rPr>
        <w:t xml:space="preserve"> y los putts.</w:t>
      </w:r>
    </w:p>
    <w:p w14:paraId="3B53615F" w14:textId="77777777" w:rsidR="00CE7E3C" w:rsidRPr="00B87541" w:rsidRDefault="00CE7E3C" w:rsidP="00892CDA">
      <w:pPr>
        <w:pStyle w:val="MDPI23heading3"/>
        <w:rPr>
          <w:lang w:val="es-ES"/>
        </w:rPr>
      </w:pPr>
    </w:p>
    <w:p w14:paraId="3AF334E6" w14:textId="5AF3DDB5" w:rsidR="00CE7E3C" w:rsidRPr="00B87541" w:rsidRDefault="00CE7E3C" w:rsidP="00CE7E3C">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SG_TOTAL</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TOTAL SG:</m:t>
              </m:r>
              <m:r>
                <w:rPr>
                  <w:rFonts w:ascii="Cambria Math" w:hAnsi="Cambria Math"/>
                  <w:lang w:val="es-ES"/>
                </w:rPr>
                <m:t>T</m:t>
              </m:r>
            </m:num>
            <m:den>
              <m:r>
                <w:rPr>
                  <w:rFonts w:ascii="Cambria Math" w:hAnsi="Cambria Math"/>
                  <w:lang w:val="es-ES"/>
                </w:rPr>
                <m:t>MEASURED ROUNDS</m:t>
              </m:r>
            </m:den>
          </m:f>
        </m:oMath>
      </m:oMathPara>
    </w:p>
    <w:p w14:paraId="4703FEBE" w14:textId="77777777" w:rsidR="00CE7E3C" w:rsidRPr="00B87541" w:rsidRDefault="00CE7E3C" w:rsidP="00892CDA">
      <w:pPr>
        <w:pStyle w:val="MDPI23heading3"/>
        <w:rPr>
          <w:lang w:val="es-ES"/>
        </w:rPr>
      </w:pPr>
    </w:p>
    <w:p w14:paraId="37A27D4F" w14:textId="4A394B23" w:rsidR="00892CDA" w:rsidRPr="00B87541" w:rsidRDefault="00CE7E3C" w:rsidP="00892CDA">
      <w:pPr>
        <w:pStyle w:val="MDPI23heading3"/>
        <w:rPr>
          <w:lang w:val="es-ES"/>
        </w:rPr>
      </w:pPr>
      <w:r w:rsidRPr="00B87541">
        <w:rPr>
          <w:lang w:val="es-ES"/>
        </w:rPr>
        <w:t>E</w:t>
      </w:r>
      <w:r w:rsidRPr="00B87541">
        <w:rPr>
          <w:lang w:val="es-ES"/>
        </w:rPr>
        <w:t>ste cálculo proporciona un valor que indica cuántos golpes por ronda el jugador gana o pierde en comparación con el promedio del campo en todos los aspectos del juego combinados. Un valor positivo indica que el jugador gana golpes en promedio, mientras que un valor negativo indica que pierde golpes en promedio.</w:t>
      </w:r>
    </w:p>
    <w:p w14:paraId="02588AFE" w14:textId="77777777" w:rsidR="00CE7E3C" w:rsidRPr="00B87541" w:rsidRDefault="00CE7E3C" w:rsidP="00892CDA">
      <w:pPr>
        <w:pStyle w:val="MDPI23heading3"/>
        <w:rPr>
          <w:lang w:val="es-ES"/>
        </w:rPr>
      </w:pPr>
    </w:p>
    <w:p w14:paraId="4D01386C" w14:textId="77777777" w:rsidR="00CE7E3C" w:rsidRPr="00B87541" w:rsidRDefault="00CE7E3C" w:rsidP="00892CDA">
      <w:pPr>
        <w:pStyle w:val="MDPI23heading3"/>
        <w:rPr>
          <w:lang w:val="es-ES"/>
        </w:rPr>
      </w:pPr>
    </w:p>
    <w:p w14:paraId="6FAE1172" w14:textId="4445D149" w:rsidR="00892CDA" w:rsidRPr="00B87541" w:rsidRDefault="00892CDA" w:rsidP="00892CDA">
      <w:pPr>
        <w:pStyle w:val="MDPI23heading3"/>
        <w:rPr>
          <w:lang w:val="es-ES"/>
        </w:rPr>
      </w:pPr>
      <w:r w:rsidRPr="00B87541">
        <w:rPr>
          <w:b/>
          <w:bCs/>
          <w:lang w:val="es-ES"/>
        </w:rPr>
        <w:t>AVG_SG_TTG</w:t>
      </w:r>
      <w:r w:rsidRPr="00B87541">
        <w:rPr>
          <w:lang w:val="es-ES"/>
        </w:rPr>
        <w:t xml:space="preserve">: </w:t>
      </w:r>
      <w:r w:rsidR="00CE7E3C" w:rsidRPr="00B87541">
        <w:rPr>
          <w:lang w:val="es-ES"/>
        </w:rPr>
        <w:t xml:space="preserve">(Promedio de Golpes Ganados o Perdidos desde el </w:t>
      </w:r>
      <w:proofErr w:type="spellStart"/>
      <w:r w:rsidR="00CE7E3C" w:rsidRPr="00B87541">
        <w:rPr>
          <w:lang w:val="es-ES"/>
        </w:rPr>
        <w:t>Tee</w:t>
      </w:r>
      <w:proofErr w:type="spellEnd"/>
      <w:r w:rsidR="00CE7E3C" w:rsidRPr="00B87541">
        <w:rPr>
          <w:lang w:val="es-ES"/>
        </w:rPr>
        <w:t xml:space="preserve"> hasta el Green) en el golf se refiere al promedio de golpes ganados o perdidos por un jugador en comparación con el promedio del campo en todos los aspectos del juego desde el </w:t>
      </w:r>
      <w:proofErr w:type="spellStart"/>
      <w:r w:rsidR="00CE7E3C" w:rsidRPr="00B87541">
        <w:rPr>
          <w:lang w:val="es-ES"/>
        </w:rPr>
        <w:t>tee</w:t>
      </w:r>
      <w:proofErr w:type="spellEnd"/>
      <w:r w:rsidR="00CE7E3C" w:rsidRPr="00B87541">
        <w:rPr>
          <w:lang w:val="es-ES"/>
        </w:rPr>
        <w:t xml:space="preserve"> hasta el </w:t>
      </w:r>
      <w:proofErr w:type="spellStart"/>
      <w:r w:rsidR="00CE7E3C" w:rsidRPr="00B87541">
        <w:rPr>
          <w:lang w:val="es-ES"/>
        </w:rPr>
        <w:lastRenderedPageBreak/>
        <w:t>green</w:t>
      </w:r>
      <w:proofErr w:type="spellEnd"/>
      <w:r w:rsidR="00CE7E3C" w:rsidRPr="00B87541">
        <w:rPr>
          <w:lang w:val="es-ES"/>
        </w:rPr>
        <w:t xml:space="preserve">. Esta estadística abarca los tiros desde el </w:t>
      </w:r>
      <w:proofErr w:type="spellStart"/>
      <w:r w:rsidR="00CE7E3C" w:rsidRPr="00B87541">
        <w:rPr>
          <w:lang w:val="es-ES"/>
        </w:rPr>
        <w:t>tee</w:t>
      </w:r>
      <w:proofErr w:type="spellEnd"/>
      <w:r w:rsidR="00CE7E3C" w:rsidRPr="00B87541">
        <w:rPr>
          <w:lang w:val="es-ES"/>
        </w:rPr>
        <w:t xml:space="preserve"> (drive), tiros de aproximación al </w:t>
      </w:r>
      <w:proofErr w:type="spellStart"/>
      <w:r w:rsidR="00CE7E3C" w:rsidRPr="00B87541">
        <w:rPr>
          <w:lang w:val="es-ES"/>
        </w:rPr>
        <w:t>green</w:t>
      </w:r>
      <w:proofErr w:type="spellEnd"/>
      <w:r w:rsidR="00CE7E3C" w:rsidRPr="00B87541">
        <w:rPr>
          <w:lang w:val="es-ES"/>
        </w:rPr>
        <w:t xml:space="preserve"> y tiros desde fuera del </w:t>
      </w:r>
      <w:proofErr w:type="spellStart"/>
      <w:r w:rsidR="00CE7E3C" w:rsidRPr="00B87541">
        <w:rPr>
          <w:lang w:val="es-ES"/>
        </w:rPr>
        <w:t>green</w:t>
      </w:r>
      <w:proofErr w:type="spellEnd"/>
      <w:r w:rsidR="00CE7E3C" w:rsidRPr="00B87541">
        <w:rPr>
          <w:lang w:val="es-ES"/>
        </w:rPr>
        <w:t>.</w:t>
      </w:r>
    </w:p>
    <w:p w14:paraId="522EEAC9" w14:textId="77777777" w:rsidR="00CE7E3C" w:rsidRPr="00B87541" w:rsidRDefault="00CE7E3C" w:rsidP="00892CDA">
      <w:pPr>
        <w:pStyle w:val="MDPI23heading3"/>
        <w:rPr>
          <w:lang w:val="es-ES"/>
        </w:rPr>
      </w:pPr>
    </w:p>
    <w:p w14:paraId="5C4FD8D5" w14:textId="3764158C" w:rsidR="00CE7E3C" w:rsidRPr="00B87541" w:rsidRDefault="00CE7E3C" w:rsidP="00CE7E3C">
      <w:pPr>
        <w:pStyle w:val="MDPI23heading3"/>
        <w:rPr>
          <w:lang w:val="es-ES"/>
        </w:rPr>
      </w:pPr>
      <m:oMathPara>
        <m:oMath>
          <m:r>
            <w:rPr>
              <w:rFonts w:ascii="Cambria Math" w:hAnsi="Cambria Math"/>
              <w:lang w:val="es-ES"/>
            </w:rPr>
            <m:t>AV</m:t>
          </m:r>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SG</m:t>
              </m:r>
              <m:r>
                <w:rPr>
                  <w:rFonts w:ascii="Cambria Math" w:hAnsi="Cambria Math"/>
                  <w:lang w:val="es-ES"/>
                </w:rPr>
                <m:t>_TTG</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(SG:OTT+SG:APR+SG:ARG)-AVG</m:t>
              </m:r>
            </m:num>
            <m:den>
              <m:r>
                <w:rPr>
                  <w:rFonts w:ascii="Cambria Math" w:hAnsi="Cambria Math"/>
                  <w:lang w:val="es-ES"/>
                </w:rPr>
                <m:t>MEASURED ROUNDS</m:t>
              </m:r>
            </m:den>
          </m:f>
        </m:oMath>
      </m:oMathPara>
    </w:p>
    <w:p w14:paraId="05B84C03" w14:textId="77777777" w:rsidR="00CE7E3C" w:rsidRPr="00B87541" w:rsidRDefault="00CE7E3C" w:rsidP="00892CDA">
      <w:pPr>
        <w:pStyle w:val="MDPI23heading3"/>
        <w:rPr>
          <w:lang w:val="es-ES"/>
        </w:rPr>
      </w:pPr>
    </w:p>
    <w:p w14:paraId="0EA3A27C" w14:textId="57520AAD" w:rsidR="00CE7E3C" w:rsidRPr="00B87541" w:rsidRDefault="00CE7E3C" w:rsidP="00892CDA">
      <w:pPr>
        <w:pStyle w:val="MDPI23heading3"/>
        <w:rPr>
          <w:lang w:val="es-ES"/>
        </w:rPr>
      </w:pPr>
      <w:r w:rsidRPr="00B87541">
        <w:rPr>
          <w:lang w:val="es-ES"/>
        </w:rPr>
        <w:t xml:space="preserve">Este cálculo proporciona un valor que indica cuántos golpes por ronda el jugador gana o pierde en comparación con el promedio del campo en todos los aspectos del juego desde el </w:t>
      </w:r>
      <w:proofErr w:type="spellStart"/>
      <w:r w:rsidRPr="00B87541">
        <w:rPr>
          <w:lang w:val="es-ES"/>
        </w:rPr>
        <w:t>tee</w:t>
      </w:r>
      <w:proofErr w:type="spellEnd"/>
      <w:r w:rsidRPr="00B87541">
        <w:rPr>
          <w:lang w:val="es-ES"/>
        </w:rPr>
        <w:t xml:space="preserve"> hasta el </w:t>
      </w:r>
      <w:proofErr w:type="spellStart"/>
      <w:r w:rsidRPr="00B87541">
        <w:rPr>
          <w:lang w:val="es-ES"/>
        </w:rPr>
        <w:t>green</w:t>
      </w:r>
      <w:proofErr w:type="spellEnd"/>
      <w:r w:rsidRPr="00B87541">
        <w:rPr>
          <w:lang w:val="es-ES"/>
        </w:rPr>
        <w:t>. Un valor positivo indica que el jugador gana golpes en promedio en esta categoría, mientras que un valor negativo indica que pierde golpes en promedio</w:t>
      </w:r>
    </w:p>
    <w:p w14:paraId="03E022C7" w14:textId="77777777" w:rsidR="00892CDA" w:rsidRPr="00B87541" w:rsidRDefault="00892CDA" w:rsidP="00892CDA">
      <w:pPr>
        <w:pStyle w:val="MDPI23heading3"/>
        <w:rPr>
          <w:lang w:val="es-ES"/>
        </w:rPr>
      </w:pPr>
    </w:p>
    <w:p w14:paraId="365F35D4" w14:textId="526C5094" w:rsidR="00CE7E3C" w:rsidRPr="00B87541" w:rsidRDefault="00CE7E3C" w:rsidP="00CE7E3C">
      <w:pPr>
        <w:pStyle w:val="MDPI23heading3"/>
        <w:rPr>
          <w:lang w:val="es-ES"/>
        </w:rPr>
      </w:pPr>
      <w:r w:rsidRPr="00B87541">
        <w:rPr>
          <w:b/>
          <w:bCs/>
          <w:lang w:val="es-ES"/>
        </w:rPr>
        <w:t>PAR_5_AVG:</w:t>
      </w:r>
      <w:r w:rsidRPr="00B87541">
        <w:rPr>
          <w:lang w:val="es-ES"/>
        </w:rPr>
        <w:t xml:space="preserve"> Esta estadística representa el promedio de golpes que el jugador realiza en los hoyos de par 5. Los hoyos de par 5 son los más largos en un campo de golf y generalmente se espera que los jugadores realicen más golpes en ellos. Un valor bajo en esta estadística indica que el jugador es eficaz en los hoyos largos y puede hacer menos golpes para completarlos.</w:t>
      </w:r>
      <w:r w:rsidR="00B87541" w:rsidRPr="00B87541">
        <w:rPr>
          <w:lang w:val="es-ES"/>
        </w:rPr>
        <w:t xml:space="preserve"> </w:t>
      </w:r>
      <w:r w:rsidR="00B87541" w:rsidRPr="00B87541">
        <w:rPr>
          <w:lang w:val="es-ES"/>
        </w:rPr>
        <w:t>Por ello, convertiremos en negativo este estadístico en el data set</w:t>
      </w:r>
    </w:p>
    <w:p w14:paraId="7DA0E4A6" w14:textId="77777777" w:rsidR="00CE7E3C" w:rsidRPr="00B87541" w:rsidRDefault="00CE7E3C" w:rsidP="00B87541">
      <w:pPr>
        <w:pStyle w:val="MDPI23heading3"/>
        <w:ind w:left="0"/>
        <w:rPr>
          <w:lang w:val="es-ES"/>
        </w:rPr>
      </w:pPr>
    </w:p>
    <w:p w14:paraId="20709DF5" w14:textId="23D82F85" w:rsidR="00CE7E3C" w:rsidRPr="00B87541" w:rsidRDefault="00CE7E3C" w:rsidP="00CE7E3C">
      <w:pPr>
        <w:pStyle w:val="MDPI23heading3"/>
        <w:rPr>
          <w:lang w:val="es-ES"/>
        </w:rPr>
      </w:pPr>
      <w:r w:rsidRPr="00B87541">
        <w:rPr>
          <w:b/>
          <w:bCs/>
          <w:lang w:val="es-ES"/>
        </w:rPr>
        <w:t>PAR_4_AVG:</w:t>
      </w:r>
      <w:r w:rsidRPr="00B87541">
        <w:rPr>
          <w:lang w:val="es-ES"/>
        </w:rPr>
        <w:t xml:space="preserve"> Esta estadística se refiere al promedio de golpes realizados por el jugador en los hoyos de par 4. Los hoyos de par 4 son de longitud moderada y presentan un equilibrio entre distancia y precisión. Un bajo valor en esta estadística sugiere que el jugador es efectivo en enfrentar los hoyos de longitud moderada.</w:t>
      </w:r>
      <w:r w:rsidR="00B87541" w:rsidRPr="00B87541">
        <w:rPr>
          <w:lang w:val="es-ES"/>
        </w:rPr>
        <w:t xml:space="preserve"> </w:t>
      </w:r>
      <w:r w:rsidR="00B87541" w:rsidRPr="00B87541">
        <w:rPr>
          <w:lang w:val="es-ES"/>
        </w:rPr>
        <w:t>Por ello, convertiremos en negativo este estadístico en el data set</w:t>
      </w:r>
    </w:p>
    <w:p w14:paraId="1B6877FA" w14:textId="77777777" w:rsidR="00CE7E3C" w:rsidRPr="00B87541" w:rsidRDefault="00CE7E3C" w:rsidP="00CE7E3C">
      <w:pPr>
        <w:pStyle w:val="MDPI23heading3"/>
        <w:rPr>
          <w:lang w:val="es-ES"/>
        </w:rPr>
      </w:pPr>
    </w:p>
    <w:p w14:paraId="11CF7F99" w14:textId="47D67B40" w:rsidR="00CE7E3C" w:rsidRPr="00B87541" w:rsidRDefault="00CE7E3C" w:rsidP="00CE7E3C">
      <w:pPr>
        <w:pStyle w:val="MDPI23heading3"/>
        <w:rPr>
          <w:lang w:val="es-ES"/>
        </w:rPr>
      </w:pPr>
      <w:r w:rsidRPr="00B87541">
        <w:rPr>
          <w:b/>
          <w:bCs/>
          <w:lang w:val="es-ES"/>
        </w:rPr>
        <w:t>PAR_3_AVG:</w:t>
      </w:r>
      <w:r w:rsidRPr="00B87541">
        <w:rPr>
          <w:lang w:val="es-ES"/>
        </w:rPr>
        <w:t xml:space="preserve"> Representa el promedio de golpes realizados por el jugador en los hoyos de par 3. Los hoyos de par 3 son los más cortos en un campo y generalmente requieren precisión en los tiros de </w:t>
      </w:r>
      <w:proofErr w:type="spellStart"/>
      <w:r w:rsidRPr="00B87541">
        <w:rPr>
          <w:lang w:val="es-ES"/>
        </w:rPr>
        <w:t>tee</w:t>
      </w:r>
      <w:proofErr w:type="spellEnd"/>
      <w:r w:rsidRPr="00B87541">
        <w:rPr>
          <w:lang w:val="es-ES"/>
        </w:rPr>
        <w:t>. Una baja cantidad de golpes en esta estadística indica que el jugador tiene buena precisión en tiros cortos.</w:t>
      </w:r>
      <w:r w:rsidR="00B87541" w:rsidRPr="00B87541">
        <w:rPr>
          <w:lang w:val="es-ES"/>
        </w:rPr>
        <w:t xml:space="preserve"> </w:t>
      </w:r>
      <w:r w:rsidR="00B87541" w:rsidRPr="00B87541">
        <w:rPr>
          <w:lang w:val="es-ES"/>
        </w:rPr>
        <w:t>Por ello, convertiremos en negativo este estadístico en el data set</w:t>
      </w:r>
    </w:p>
    <w:p w14:paraId="605ED8E3" w14:textId="77777777" w:rsidR="00CE7E3C" w:rsidRPr="00B87541" w:rsidRDefault="00CE7E3C" w:rsidP="00CE7E3C">
      <w:pPr>
        <w:pStyle w:val="MDPI23heading3"/>
        <w:rPr>
          <w:lang w:val="es-ES"/>
        </w:rPr>
      </w:pPr>
    </w:p>
    <w:p w14:paraId="31B3612B" w14:textId="77777777" w:rsidR="00CE7E3C" w:rsidRPr="00B87541" w:rsidRDefault="00CE7E3C" w:rsidP="00CE7E3C">
      <w:pPr>
        <w:pStyle w:val="MDPI23heading3"/>
        <w:rPr>
          <w:lang w:val="es-ES"/>
        </w:rPr>
      </w:pPr>
      <w:r w:rsidRPr="00B87541">
        <w:rPr>
          <w:b/>
          <w:bCs/>
          <w:lang w:val="es-ES"/>
        </w:rPr>
        <w:t>WINS:</w:t>
      </w:r>
      <w:r w:rsidRPr="00B87541">
        <w:rPr>
          <w:lang w:val="es-ES"/>
        </w:rPr>
        <w:t xml:space="preserve"> Indica el número de torneos ganados por el jugador durante el período considerado. Esta estadística refleja la capacidad del jugador para llevarse la victoria en eventos competitivos, lo que es un indicador clave de su éxito en el circuito.</w:t>
      </w:r>
    </w:p>
    <w:p w14:paraId="49A38D41" w14:textId="77777777" w:rsidR="00CE7E3C" w:rsidRPr="00B87541" w:rsidRDefault="00CE7E3C" w:rsidP="00CE7E3C">
      <w:pPr>
        <w:pStyle w:val="MDPI23heading3"/>
        <w:rPr>
          <w:lang w:val="es-ES"/>
        </w:rPr>
      </w:pPr>
    </w:p>
    <w:p w14:paraId="226EE044" w14:textId="77777777" w:rsidR="00CE7E3C" w:rsidRPr="00B87541" w:rsidRDefault="00CE7E3C" w:rsidP="00CE7E3C">
      <w:pPr>
        <w:pStyle w:val="MDPI23heading3"/>
        <w:rPr>
          <w:lang w:val="es-ES"/>
        </w:rPr>
      </w:pPr>
      <w:r w:rsidRPr="00B87541">
        <w:rPr>
          <w:b/>
          <w:bCs/>
          <w:lang w:val="es-ES"/>
        </w:rPr>
        <w:t>TOP10:</w:t>
      </w:r>
      <w:r w:rsidRPr="00B87541">
        <w:rPr>
          <w:lang w:val="es-ES"/>
        </w:rPr>
        <w:t xml:space="preserve"> Representa la cantidad de veces que el jugador se ubicó en el top 10 en torneos durante el período considerado. Esta estadística muestra con cuánta frecuencia el jugador está entre los diez mejores competidores, lo que sugiere una consistencia en su desempeño.</w:t>
      </w:r>
    </w:p>
    <w:p w14:paraId="129E4887" w14:textId="77777777" w:rsidR="00CE7E3C" w:rsidRPr="00B87541" w:rsidRDefault="00CE7E3C" w:rsidP="00CE7E3C">
      <w:pPr>
        <w:pStyle w:val="MDPI23heading3"/>
        <w:rPr>
          <w:lang w:val="es-ES"/>
        </w:rPr>
      </w:pPr>
    </w:p>
    <w:p w14:paraId="5D5122E1" w14:textId="77777777" w:rsidR="00CE7E3C" w:rsidRPr="00B87541" w:rsidRDefault="00CE7E3C" w:rsidP="00CE7E3C">
      <w:pPr>
        <w:pStyle w:val="MDPI23heading3"/>
        <w:rPr>
          <w:lang w:val="es-ES"/>
        </w:rPr>
      </w:pPr>
      <w:r w:rsidRPr="00B87541">
        <w:rPr>
          <w:b/>
          <w:bCs/>
          <w:lang w:val="es-ES"/>
        </w:rPr>
        <w:t>YEAR:</w:t>
      </w:r>
      <w:r w:rsidRPr="00B87541">
        <w:rPr>
          <w:lang w:val="es-ES"/>
        </w:rPr>
        <w:t xml:space="preserve"> Esta estadística simplemente proporciona el año al que pertenecen los datos registrados. Es útil para contextualizar los resultados y comprender en qué período se aplican las estadísticas.</w:t>
      </w:r>
    </w:p>
    <w:p w14:paraId="0CB408A7" w14:textId="77777777" w:rsidR="00CE7E3C" w:rsidRPr="00B87541" w:rsidRDefault="00CE7E3C" w:rsidP="00CE7E3C">
      <w:pPr>
        <w:pStyle w:val="MDPI23heading3"/>
        <w:rPr>
          <w:lang w:val="es-ES"/>
        </w:rPr>
      </w:pPr>
    </w:p>
    <w:p w14:paraId="71BCAC42" w14:textId="77777777" w:rsidR="00CE7E3C" w:rsidRPr="00B87541" w:rsidRDefault="00CE7E3C" w:rsidP="00CE7E3C">
      <w:pPr>
        <w:pStyle w:val="MDPI23heading3"/>
        <w:rPr>
          <w:lang w:val="es-ES"/>
        </w:rPr>
      </w:pPr>
      <w:r w:rsidRPr="00B87541">
        <w:rPr>
          <w:b/>
          <w:bCs/>
          <w:lang w:val="es-ES"/>
        </w:rPr>
        <w:t>FEDEX_POINTS:</w:t>
      </w:r>
      <w:r w:rsidRPr="00B87541">
        <w:rPr>
          <w:lang w:val="es-ES"/>
        </w:rPr>
        <w:t xml:space="preserve"> Indica la cantidad de puntos FedEx ganados por el jugador, los cuales influyen en su posición en el ranking de la FedEx Cup. Los puntos FedEx son asignados en función del desempeño del jugador en diferentes torneos y pueden ser determinantes en las clasificaciones generales.</w:t>
      </w:r>
    </w:p>
    <w:p w14:paraId="6E2945A7" w14:textId="77777777" w:rsidR="00CE7E3C" w:rsidRPr="00B87541" w:rsidRDefault="00CE7E3C" w:rsidP="00CE7E3C">
      <w:pPr>
        <w:pStyle w:val="MDPI23heading3"/>
        <w:rPr>
          <w:lang w:val="es-ES"/>
        </w:rPr>
      </w:pPr>
    </w:p>
    <w:p w14:paraId="01703213" w14:textId="4062043D" w:rsidR="003E1A1E" w:rsidRDefault="00CE7E3C" w:rsidP="00CE7E3C">
      <w:pPr>
        <w:pStyle w:val="MDPI23heading3"/>
        <w:rPr>
          <w:lang w:val="es-ES"/>
        </w:rPr>
      </w:pPr>
      <w:r w:rsidRPr="00B87541">
        <w:rPr>
          <w:b/>
          <w:bCs/>
          <w:lang w:val="es-ES"/>
        </w:rPr>
        <w:lastRenderedPageBreak/>
        <w:t>MONEY:</w:t>
      </w:r>
      <w:r w:rsidRPr="00B87541">
        <w:rPr>
          <w:lang w:val="es-ES"/>
        </w:rPr>
        <w:t xml:space="preserve"> Esta estadística representa la cantidad total de ganancias monetarias obtenidas por el jugador en los torneos. Refleja el éxito financiero del jugador y su capacidad para obtener premios en efectivo basados en su rendimiento en los eventos.</w:t>
      </w:r>
    </w:p>
    <w:p w14:paraId="49E7205D" w14:textId="77777777" w:rsidR="00746093" w:rsidRDefault="00746093" w:rsidP="00FF0BD6">
      <w:pPr>
        <w:pStyle w:val="MDPI23heading3"/>
        <w:rPr>
          <w:lang w:val="es-ES"/>
        </w:rPr>
      </w:pPr>
    </w:p>
    <w:p w14:paraId="0F08F529" w14:textId="77777777" w:rsidR="00FF0BD6" w:rsidRPr="003030D2" w:rsidRDefault="00FF0BD6" w:rsidP="00FF0BD6">
      <w:pPr>
        <w:pStyle w:val="MDPI35textbeforelist"/>
      </w:pPr>
      <w:r w:rsidRPr="003030D2">
        <w:t>Bulleted lists look like this:</w:t>
      </w:r>
    </w:p>
    <w:p w14:paraId="65B1DAB8" w14:textId="77777777" w:rsidR="00FF0BD6" w:rsidRPr="003030D2" w:rsidRDefault="00FF0BD6" w:rsidP="00527EA5">
      <w:pPr>
        <w:pStyle w:val="MDPI38bullet"/>
        <w:spacing w:before="60"/>
      </w:pPr>
      <w:r w:rsidRPr="003030D2">
        <w:t>F</w:t>
      </w:r>
      <w:r w:rsidR="00A17241">
        <w:t>irst bullet;</w:t>
      </w:r>
    </w:p>
    <w:p w14:paraId="7320A0DA" w14:textId="77777777" w:rsidR="00FF0BD6" w:rsidRPr="003030D2" w:rsidRDefault="00FF0BD6" w:rsidP="00527EA5">
      <w:pPr>
        <w:pStyle w:val="MDPI38bullet"/>
      </w:pPr>
      <w:r w:rsidRPr="003030D2">
        <w:t>S</w:t>
      </w:r>
      <w:r w:rsidR="00A17241">
        <w:t>econd bullet;</w:t>
      </w:r>
    </w:p>
    <w:p w14:paraId="45C7CD7F" w14:textId="77777777" w:rsidR="00FF0BD6" w:rsidRDefault="00FF0BD6" w:rsidP="00527EA5">
      <w:pPr>
        <w:pStyle w:val="MDPI38bullet"/>
        <w:spacing w:after="60"/>
      </w:pPr>
      <w:r w:rsidRPr="003030D2">
        <w:t>T</w:t>
      </w:r>
      <w:r w:rsidR="00A17241">
        <w:t>hird bullet.</w:t>
      </w:r>
    </w:p>
    <w:p w14:paraId="1D23562F" w14:textId="77777777" w:rsidR="00FF0BD6" w:rsidRPr="003030D2" w:rsidRDefault="00FF0BD6" w:rsidP="00FF0BD6">
      <w:pPr>
        <w:pStyle w:val="MDPI35textbeforelist"/>
      </w:pPr>
      <w:r w:rsidRPr="003030D2">
        <w:t>Numbered lists can be added as follows:</w:t>
      </w:r>
    </w:p>
    <w:p w14:paraId="6FAE02C4" w14:textId="77777777" w:rsidR="00FF0BD6" w:rsidRPr="003030D2" w:rsidRDefault="00FF0BD6" w:rsidP="00527EA5">
      <w:pPr>
        <w:pStyle w:val="MDPI37itemize"/>
        <w:spacing w:before="60"/>
      </w:pPr>
      <w:r w:rsidRPr="003030D2">
        <w:t>F</w:t>
      </w:r>
      <w:r w:rsidR="00A17241">
        <w:t>irst item;</w:t>
      </w:r>
    </w:p>
    <w:p w14:paraId="01AD142A" w14:textId="77777777" w:rsidR="00FF0BD6" w:rsidRPr="003030D2" w:rsidRDefault="00FF0BD6" w:rsidP="00527EA5">
      <w:pPr>
        <w:pStyle w:val="MDPI37itemize"/>
      </w:pPr>
      <w:r w:rsidRPr="003030D2">
        <w:t>S</w:t>
      </w:r>
      <w:r w:rsidR="00A17241">
        <w:t>econd item;</w:t>
      </w:r>
    </w:p>
    <w:p w14:paraId="67EB4594" w14:textId="77777777" w:rsidR="00FF0BD6" w:rsidRPr="003030D2" w:rsidRDefault="00FF0BD6" w:rsidP="00527EA5">
      <w:pPr>
        <w:pStyle w:val="MDPI37itemize"/>
        <w:spacing w:after="60"/>
      </w:pPr>
      <w:r w:rsidRPr="003030D2">
        <w:t>T</w:t>
      </w:r>
      <w:r w:rsidR="00A17241">
        <w:t>hird item.</w:t>
      </w:r>
    </w:p>
    <w:p w14:paraId="47D9330E" w14:textId="77777777" w:rsidR="00FF0BD6" w:rsidRPr="0009495E" w:rsidRDefault="00FF0BD6" w:rsidP="00205AE5">
      <w:pPr>
        <w:pStyle w:val="MDPI31text"/>
      </w:pPr>
      <w:r w:rsidRPr="0009495E">
        <w:t>The text continues here.</w:t>
      </w:r>
    </w:p>
    <w:p w14:paraId="72888D54" w14:textId="77777777" w:rsidR="00FF0BD6" w:rsidRPr="00E75611" w:rsidRDefault="00FF0BD6" w:rsidP="001A242A">
      <w:pPr>
        <w:pStyle w:val="MDPI22heading2"/>
        <w:spacing w:before="240"/>
        <w:rPr>
          <w:noProof w:val="0"/>
        </w:rPr>
      </w:pPr>
      <w:r w:rsidRPr="00E75611">
        <w:t>3.2</w:t>
      </w:r>
      <w:r w:rsidRPr="00E75611">
        <w:rPr>
          <w:noProof w:val="0"/>
        </w:rPr>
        <w:t>. Figures, Tables and Schemes</w:t>
      </w:r>
    </w:p>
    <w:p w14:paraId="7BA2C945" w14:textId="77777777" w:rsidR="00FF0BD6" w:rsidRDefault="00FF0BD6" w:rsidP="00205AE5">
      <w:pPr>
        <w:pStyle w:val="MDPI31text"/>
      </w:pPr>
      <w:r w:rsidRPr="00325902">
        <w:t xml:space="preserve">All figures and tables should be cited in the main text as </w:t>
      </w:r>
      <w:r w:rsidR="00661DCA">
        <w:t>Figure 1, Table 1, etc.</w:t>
      </w:r>
    </w:p>
    <w:p w14:paraId="2F1062B7" w14:textId="77777777" w:rsidR="00FF0BD6" w:rsidRDefault="00A44F77" w:rsidP="00216129">
      <w:pPr>
        <w:pStyle w:val="MDPI52figure"/>
        <w:ind w:left="2608"/>
        <w:jc w:val="left"/>
        <w:rPr>
          <w:b/>
        </w:rPr>
      </w:pPr>
      <w:r w:rsidRPr="000A079D">
        <w:rPr>
          <w:noProof/>
        </w:rPr>
        <w:drawing>
          <wp:inline distT="0" distB="0" distL="0" distR="0" wp14:anchorId="0C15B2E7" wp14:editId="377CFFD1">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22A7C9B1" w14:textId="77777777" w:rsidR="00FF0BD6" w:rsidRDefault="00FF0BD6" w:rsidP="000E4A57">
      <w:pPr>
        <w:pStyle w:val="MDPI51figurecaption"/>
      </w:pPr>
      <w:r w:rsidRPr="00FA04F1">
        <w:rPr>
          <w:b/>
        </w:rPr>
        <w:t xml:space="preserve">Figure 1. </w:t>
      </w:r>
      <w:r w:rsidR="00A17241">
        <w:t>This is a figure.</w:t>
      </w:r>
      <w:r w:rsidRPr="00FF1144">
        <w:t xml:space="preserve"> Sche</w:t>
      </w:r>
      <w:r>
        <w:t>mes follow the same formatting.</w:t>
      </w:r>
    </w:p>
    <w:p w14:paraId="19F16285" w14:textId="77777777" w:rsidR="00FF0BD6" w:rsidRDefault="00FF0BD6" w:rsidP="000E4A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1C9BEB2E" w14:textId="77777777" w:rsidTr="008C2D58">
        <w:tc>
          <w:tcPr>
            <w:tcW w:w="2619" w:type="dxa"/>
            <w:tcBorders>
              <w:bottom w:val="single" w:sz="4" w:space="0" w:color="auto"/>
            </w:tcBorders>
            <w:shd w:val="clear" w:color="auto" w:fill="auto"/>
            <w:vAlign w:val="center"/>
          </w:tcPr>
          <w:p w14:paraId="5C5D4C46" w14:textId="77777777"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02440FF8" w14:textId="77777777"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08255E36" w14:textId="77777777" w:rsidR="00FF0BD6" w:rsidRPr="007F7C8C" w:rsidRDefault="00FF0BD6" w:rsidP="008C41A6">
            <w:pPr>
              <w:pStyle w:val="MDPI42tablebody"/>
              <w:spacing w:line="240" w:lineRule="auto"/>
              <w:rPr>
                <w:b/>
                <w:snapToGrid/>
              </w:rPr>
            </w:pPr>
            <w:r w:rsidRPr="007F7C8C">
              <w:rPr>
                <w:b/>
                <w:snapToGrid/>
              </w:rPr>
              <w:t>Title 3</w:t>
            </w:r>
          </w:p>
        </w:tc>
      </w:tr>
      <w:tr w:rsidR="00FF0BD6" w:rsidRPr="008C41A6" w14:paraId="4EE5C6A3" w14:textId="77777777" w:rsidTr="008C2D58">
        <w:tc>
          <w:tcPr>
            <w:tcW w:w="2619" w:type="dxa"/>
            <w:shd w:val="clear" w:color="auto" w:fill="auto"/>
            <w:vAlign w:val="center"/>
          </w:tcPr>
          <w:p w14:paraId="2499F89A" w14:textId="77777777" w:rsidR="00FF0BD6" w:rsidRPr="00F220D4" w:rsidRDefault="00FF0BD6" w:rsidP="008C41A6">
            <w:pPr>
              <w:pStyle w:val="MDPI42tablebody"/>
              <w:spacing w:line="240" w:lineRule="auto"/>
            </w:pPr>
            <w:r w:rsidRPr="00F220D4">
              <w:t>entry 1</w:t>
            </w:r>
          </w:p>
        </w:tc>
        <w:tc>
          <w:tcPr>
            <w:tcW w:w="2619" w:type="dxa"/>
            <w:shd w:val="clear" w:color="auto" w:fill="auto"/>
            <w:vAlign w:val="center"/>
          </w:tcPr>
          <w:p w14:paraId="41E2FFAE"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3C777C3B" w14:textId="77777777" w:rsidR="00FF0BD6" w:rsidRPr="00F220D4" w:rsidRDefault="00FF0BD6" w:rsidP="008C41A6">
            <w:pPr>
              <w:pStyle w:val="MDPI42tablebody"/>
              <w:spacing w:line="240" w:lineRule="auto"/>
            </w:pPr>
            <w:r w:rsidRPr="00F220D4">
              <w:t>data</w:t>
            </w:r>
          </w:p>
        </w:tc>
      </w:tr>
      <w:tr w:rsidR="00FF0BD6" w:rsidRPr="008C41A6" w14:paraId="115427F9" w14:textId="77777777" w:rsidTr="008C2D58">
        <w:tc>
          <w:tcPr>
            <w:tcW w:w="2619" w:type="dxa"/>
            <w:shd w:val="clear" w:color="auto" w:fill="auto"/>
            <w:vAlign w:val="center"/>
          </w:tcPr>
          <w:p w14:paraId="600247EF" w14:textId="77777777" w:rsidR="00FF0BD6" w:rsidRPr="00F220D4" w:rsidRDefault="00FF0BD6" w:rsidP="008C41A6">
            <w:pPr>
              <w:pStyle w:val="MDPI42tablebody"/>
              <w:spacing w:line="240" w:lineRule="auto"/>
            </w:pPr>
            <w:r w:rsidRPr="00F220D4">
              <w:t>entry 2</w:t>
            </w:r>
          </w:p>
        </w:tc>
        <w:tc>
          <w:tcPr>
            <w:tcW w:w="2619" w:type="dxa"/>
            <w:shd w:val="clear" w:color="auto" w:fill="auto"/>
            <w:vAlign w:val="center"/>
          </w:tcPr>
          <w:p w14:paraId="528E8B2B"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417DC750" w14:textId="77777777" w:rsidR="00FF0BD6" w:rsidRPr="00F220D4" w:rsidRDefault="00FF0BD6" w:rsidP="008C41A6">
            <w:pPr>
              <w:pStyle w:val="MDPI42tablebody"/>
              <w:spacing w:line="240" w:lineRule="auto"/>
            </w:pPr>
            <w:r w:rsidRPr="00F220D4">
              <w:t xml:space="preserve">data </w:t>
            </w:r>
            <w:r w:rsidRPr="007F7C8C">
              <w:rPr>
                <w:vertAlign w:val="superscript"/>
              </w:rPr>
              <w:t>1</w:t>
            </w:r>
          </w:p>
        </w:tc>
      </w:tr>
    </w:tbl>
    <w:p w14:paraId="648E421D" w14:textId="77777777" w:rsidR="00FF0BD6" w:rsidRPr="00E06592" w:rsidRDefault="00FF0BD6" w:rsidP="000E4A57">
      <w:pPr>
        <w:pStyle w:val="MDPI43tablefooter"/>
      </w:pPr>
      <w:r w:rsidRPr="00325902">
        <w:rPr>
          <w:vertAlign w:val="superscript"/>
        </w:rPr>
        <w:t>1</w:t>
      </w:r>
      <w:r w:rsidRPr="00325902">
        <w:t xml:space="preserve"> Tables may have a footer.</w:t>
      </w:r>
    </w:p>
    <w:p w14:paraId="408B3764" w14:textId="77777777"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14:paraId="4B822748" w14:textId="77777777" w:rsidTr="008C41A6">
        <w:trPr>
          <w:jc w:val="center"/>
        </w:trPr>
        <w:tc>
          <w:tcPr>
            <w:tcW w:w="4057" w:type="dxa"/>
            <w:shd w:val="clear" w:color="auto" w:fill="auto"/>
            <w:vAlign w:val="center"/>
          </w:tcPr>
          <w:p w14:paraId="37D8BD89" w14:textId="77777777" w:rsidR="00FF0BD6" w:rsidRPr="00196D5A" w:rsidRDefault="00A44F77" w:rsidP="0098452D">
            <w:pPr>
              <w:pStyle w:val="MDPI52figure"/>
              <w:spacing w:before="0"/>
            </w:pPr>
            <w:bookmarkStart w:id="0" w:name="page3"/>
            <w:bookmarkEnd w:id="0"/>
            <w:r w:rsidRPr="00196D5A">
              <w:rPr>
                <w:noProof/>
              </w:rPr>
              <w:drawing>
                <wp:inline distT="0" distB="0" distL="0" distR="0" wp14:anchorId="516EBBBB" wp14:editId="2024E7BA">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10EC122E" w14:textId="77777777" w:rsidR="00FF0BD6" w:rsidRPr="00196D5A" w:rsidRDefault="00A44F77" w:rsidP="0098452D">
            <w:pPr>
              <w:pStyle w:val="MDPI52figure"/>
              <w:spacing w:before="0"/>
            </w:pPr>
            <w:r w:rsidRPr="00196D5A">
              <w:rPr>
                <w:noProof/>
              </w:rPr>
              <w:drawing>
                <wp:inline distT="0" distB="0" distL="0" distR="0" wp14:anchorId="42DA8889" wp14:editId="54B4D1E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14:paraId="4842B453" w14:textId="77777777" w:rsidTr="008C41A6">
        <w:trPr>
          <w:jc w:val="center"/>
        </w:trPr>
        <w:tc>
          <w:tcPr>
            <w:tcW w:w="4057" w:type="dxa"/>
            <w:shd w:val="clear" w:color="auto" w:fill="auto"/>
            <w:vAlign w:val="center"/>
          </w:tcPr>
          <w:p w14:paraId="5B29D450" w14:textId="77777777" w:rsidR="00FF0BD6" w:rsidRPr="00196D5A" w:rsidRDefault="00FF0BD6" w:rsidP="0098452D">
            <w:pPr>
              <w:pStyle w:val="MDPI42tablebody"/>
            </w:pPr>
            <w:r w:rsidRPr="00196D5A">
              <w:t>(</w:t>
            </w:r>
            <w:r w:rsidRPr="00D12809">
              <w:rPr>
                <w:b/>
              </w:rPr>
              <w:t>a</w:t>
            </w:r>
            <w:r w:rsidRPr="00196D5A">
              <w:t>)</w:t>
            </w:r>
          </w:p>
        </w:tc>
        <w:tc>
          <w:tcPr>
            <w:tcW w:w="4268" w:type="dxa"/>
          </w:tcPr>
          <w:p w14:paraId="6EC2F520" w14:textId="77777777" w:rsidR="00FF0BD6" w:rsidRPr="00196D5A" w:rsidRDefault="00FF0BD6" w:rsidP="0098452D">
            <w:pPr>
              <w:pStyle w:val="MDPI42tablebody"/>
            </w:pPr>
            <w:r w:rsidRPr="00196D5A">
              <w:t>(</w:t>
            </w:r>
            <w:r w:rsidRPr="00D12809">
              <w:rPr>
                <w:b/>
              </w:rPr>
              <w:t>b</w:t>
            </w:r>
            <w:r w:rsidRPr="00196D5A">
              <w:t>)</w:t>
            </w:r>
          </w:p>
        </w:tc>
      </w:tr>
    </w:tbl>
    <w:p w14:paraId="420CBCFA" w14:textId="77777777" w:rsidR="00FF0BD6" w:rsidRPr="00FA04F1" w:rsidRDefault="00FF0BD6" w:rsidP="000E4A57">
      <w:pPr>
        <w:pStyle w:val="MDPI51figurecaption"/>
      </w:pPr>
      <w:r w:rsidRPr="00F63A9B">
        <w:rPr>
          <w:b/>
        </w:rPr>
        <w:t xml:space="preserve">Figure 2. </w:t>
      </w:r>
      <w:r w:rsidR="00A17241">
        <w:t>This is a figure.</w:t>
      </w:r>
      <w:r>
        <w:t xml:space="preserve"> </w:t>
      </w:r>
      <w:r w:rsidR="00A17241">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xml:space="preserve">) Description of what is </w:t>
      </w:r>
      <w:r w:rsidRPr="00E33455">
        <w:lastRenderedPageBreak/>
        <w:t>contained in the second panel. Figures should be placed in the main text near to the first time they are cited.</w:t>
      </w:r>
    </w:p>
    <w:p w14:paraId="7DBAA114" w14:textId="77777777" w:rsidR="00FF0BD6" w:rsidRPr="00FA04F1" w:rsidRDefault="00FF0BD6" w:rsidP="000E4A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14:paraId="53301EE8" w14:textId="77777777" w:rsidTr="0057771E">
        <w:trPr>
          <w:jc w:val="center"/>
        </w:trPr>
        <w:tc>
          <w:tcPr>
            <w:tcW w:w="3256" w:type="dxa"/>
            <w:tcBorders>
              <w:top w:val="single" w:sz="8" w:space="0" w:color="auto"/>
              <w:bottom w:val="single" w:sz="4" w:space="0" w:color="auto"/>
            </w:tcBorders>
            <w:shd w:val="clear" w:color="auto" w:fill="auto"/>
            <w:vAlign w:val="center"/>
          </w:tcPr>
          <w:p w14:paraId="7BC2696F" w14:textId="77777777"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6C53BA30" w14:textId="77777777"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631AAECF" w14:textId="77777777"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11B12048" w14:textId="77777777" w:rsidR="00FF0BD6" w:rsidRPr="00196D5A" w:rsidRDefault="00FF0BD6" w:rsidP="008C41A6">
            <w:pPr>
              <w:pStyle w:val="MDPI42tablebody"/>
              <w:rPr>
                <w:b/>
                <w:bCs/>
              </w:rPr>
            </w:pPr>
            <w:r w:rsidRPr="00196D5A">
              <w:rPr>
                <w:b/>
                <w:bCs/>
              </w:rPr>
              <w:t>Title 4</w:t>
            </w:r>
          </w:p>
        </w:tc>
      </w:tr>
      <w:tr w:rsidR="00FF0BD6" w:rsidRPr="00655E61" w14:paraId="281DA12C" w14:textId="77777777" w:rsidTr="0057771E">
        <w:trPr>
          <w:jc w:val="center"/>
        </w:trPr>
        <w:tc>
          <w:tcPr>
            <w:tcW w:w="3256" w:type="dxa"/>
            <w:vMerge w:val="restart"/>
            <w:tcBorders>
              <w:top w:val="single" w:sz="4" w:space="0" w:color="auto"/>
            </w:tcBorders>
            <w:shd w:val="clear" w:color="auto" w:fill="auto"/>
            <w:vAlign w:val="center"/>
            <w:hideMark/>
          </w:tcPr>
          <w:p w14:paraId="781E7F52" w14:textId="77777777" w:rsidR="00FF0BD6" w:rsidRPr="00655E61" w:rsidRDefault="00FF0BD6" w:rsidP="008C41A6">
            <w:pPr>
              <w:pStyle w:val="MDPI42tablebody"/>
            </w:pPr>
            <w:r w:rsidRPr="00655E61">
              <w:t>entry 1</w:t>
            </w:r>
            <w:r w:rsidR="006F0403">
              <w:t xml:space="preserve"> *</w:t>
            </w:r>
          </w:p>
        </w:tc>
        <w:tc>
          <w:tcPr>
            <w:tcW w:w="2551" w:type="dxa"/>
            <w:tcBorders>
              <w:top w:val="single" w:sz="4" w:space="0" w:color="auto"/>
              <w:bottom w:val="nil"/>
            </w:tcBorders>
            <w:shd w:val="clear" w:color="auto" w:fill="auto"/>
            <w:vAlign w:val="center"/>
            <w:hideMark/>
          </w:tcPr>
          <w:p w14:paraId="4507733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49DBB35C"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0C7CBAF9" w14:textId="77777777" w:rsidR="00FF0BD6" w:rsidRPr="00655E61" w:rsidRDefault="00FF0BD6" w:rsidP="008C41A6">
            <w:pPr>
              <w:pStyle w:val="MDPI42tablebody"/>
            </w:pPr>
            <w:r w:rsidRPr="00655E61">
              <w:t>data</w:t>
            </w:r>
          </w:p>
        </w:tc>
      </w:tr>
      <w:tr w:rsidR="00FF0BD6" w:rsidRPr="00655E61" w14:paraId="3E387B4F" w14:textId="77777777" w:rsidTr="0057771E">
        <w:trPr>
          <w:jc w:val="center"/>
        </w:trPr>
        <w:tc>
          <w:tcPr>
            <w:tcW w:w="3256" w:type="dxa"/>
            <w:vMerge/>
            <w:shd w:val="clear" w:color="auto" w:fill="auto"/>
            <w:vAlign w:val="center"/>
            <w:hideMark/>
          </w:tcPr>
          <w:p w14:paraId="13BCF01A"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5253C420"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7297DFAE"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476D112B" w14:textId="77777777" w:rsidR="00FF0BD6" w:rsidRPr="00655E61" w:rsidRDefault="00FF0BD6" w:rsidP="008C41A6">
            <w:pPr>
              <w:pStyle w:val="MDPI42tablebody"/>
            </w:pPr>
            <w:r w:rsidRPr="00655E61">
              <w:t>data</w:t>
            </w:r>
          </w:p>
        </w:tc>
      </w:tr>
      <w:tr w:rsidR="00FF0BD6" w:rsidRPr="00655E61" w14:paraId="0581D083" w14:textId="77777777" w:rsidTr="0057771E">
        <w:trPr>
          <w:jc w:val="center"/>
        </w:trPr>
        <w:tc>
          <w:tcPr>
            <w:tcW w:w="3256" w:type="dxa"/>
            <w:vMerge/>
            <w:tcBorders>
              <w:bottom w:val="single" w:sz="4" w:space="0" w:color="auto"/>
            </w:tcBorders>
            <w:shd w:val="clear" w:color="auto" w:fill="auto"/>
            <w:vAlign w:val="center"/>
          </w:tcPr>
          <w:p w14:paraId="17DF53A1"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6D97F75D"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9F9AD9B"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A861934" w14:textId="77777777" w:rsidR="00FF0BD6" w:rsidRPr="00655E61" w:rsidRDefault="00FF0BD6" w:rsidP="008C41A6">
            <w:pPr>
              <w:pStyle w:val="MDPI42tablebody"/>
            </w:pPr>
            <w:r w:rsidRPr="00655E61">
              <w:t>data</w:t>
            </w:r>
          </w:p>
        </w:tc>
      </w:tr>
      <w:tr w:rsidR="00FF0BD6" w:rsidRPr="00655E61" w14:paraId="7304860D" w14:textId="77777777" w:rsidTr="0057771E">
        <w:trPr>
          <w:jc w:val="center"/>
        </w:trPr>
        <w:tc>
          <w:tcPr>
            <w:tcW w:w="3256" w:type="dxa"/>
            <w:vMerge w:val="restart"/>
            <w:tcBorders>
              <w:top w:val="single" w:sz="4" w:space="0" w:color="auto"/>
              <w:bottom w:val="nil"/>
            </w:tcBorders>
            <w:shd w:val="clear" w:color="auto" w:fill="auto"/>
            <w:vAlign w:val="center"/>
            <w:hideMark/>
          </w:tcPr>
          <w:p w14:paraId="6028E55D" w14:textId="77777777" w:rsidR="00FF0BD6" w:rsidRPr="00655E61" w:rsidRDefault="00FF0BD6" w:rsidP="008C41A6">
            <w:pPr>
              <w:pStyle w:val="MDPI42tablebody"/>
            </w:pPr>
            <w:r w:rsidRPr="00655E61">
              <w:t>entry 2</w:t>
            </w:r>
          </w:p>
        </w:tc>
        <w:tc>
          <w:tcPr>
            <w:tcW w:w="2551" w:type="dxa"/>
            <w:tcBorders>
              <w:top w:val="single" w:sz="4" w:space="0" w:color="auto"/>
              <w:bottom w:val="nil"/>
            </w:tcBorders>
            <w:shd w:val="clear" w:color="auto" w:fill="auto"/>
            <w:vAlign w:val="center"/>
            <w:hideMark/>
          </w:tcPr>
          <w:p w14:paraId="1BF40E55"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7CD69BC8"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0233DBE" w14:textId="77777777" w:rsidR="00FF0BD6" w:rsidRPr="00655E61" w:rsidRDefault="00FF0BD6" w:rsidP="008C41A6">
            <w:pPr>
              <w:pStyle w:val="MDPI42tablebody"/>
            </w:pPr>
            <w:r w:rsidRPr="00655E61">
              <w:t>data</w:t>
            </w:r>
          </w:p>
        </w:tc>
      </w:tr>
      <w:tr w:rsidR="00FF0BD6" w:rsidRPr="00655E61" w14:paraId="6D9B1848" w14:textId="77777777" w:rsidTr="0057771E">
        <w:trPr>
          <w:jc w:val="center"/>
        </w:trPr>
        <w:tc>
          <w:tcPr>
            <w:tcW w:w="3256" w:type="dxa"/>
            <w:vMerge/>
            <w:tcBorders>
              <w:top w:val="nil"/>
              <w:bottom w:val="single" w:sz="4" w:space="0" w:color="auto"/>
            </w:tcBorders>
            <w:shd w:val="clear" w:color="auto" w:fill="auto"/>
            <w:vAlign w:val="center"/>
            <w:hideMark/>
          </w:tcPr>
          <w:p w14:paraId="0F978D5F"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441737AC"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49BFAA3C"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58F29716" w14:textId="77777777" w:rsidR="00FF0BD6" w:rsidRPr="00655E61" w:rsidRDefault="00FF0BD6" w:rsidP="008C41A6">
            <w:pPr>
              <w:pStyle w:val="MDPI42tablebody"/>
            </w:pPr>
            <w:r w:rsidRPr="00655E61">
              <w:t>data</w:t>
            </w:r>
          </w:p>
        </w:tc>
      </w:tr>
      <w:tr w:rsidR="00FF0BD6" w:rsidRPr="00655E61" w14:paraId="46DB8DE0" w14:textId="77777777" w:rsidTr="0057771E">
        <w:trPr>
          <w:jc w:val="center"/>
        </w:trPr>
        <w:tc>
          <w:tcPr>
            <w:tcW w:w="3256" w:type="dxa"/>
            <w:vMerge w:val="restart"/>
            <w:tcBorders>
              <w:top w:val="single" w:sz="4" w:space="0" w:color="auto"/>
              <w:bottom w:val="nil"/>
            </w:tcBorders>
            <w:shd w:val="clear" w:color="auto" w:fill="auto"/>
            <w:vAlign w:val="center"/>
            <w:hideMark/>
          </w:tcPr>
          <w:p w14:paraId="71FF7492" w14:textId="77777777" w:rsidR="00FF0BD6" w:rsidRPr="00655E61" w:rsidRDefault="00FF0BD6" w:rsidP="008C41A6">
            <w:pPr>
              <w:pStyle w:val="MDPI42tablebody"/>
            </w:pPr>
            <w:r w:rsidRPr="00655E61">
              <w:t>entry 3</w:t>
            </w:r>
          </w:p>
        </w:tc>
        <w:tc>
          <w:tcPr>
            <w:tcW w:w="2551" w:type="dxa"/>
            <w:tcBorders>
              <w:top w:val="single" w:sz="4" w:space="0" w:color="auto"/>
              <w:bottom w:val="nil"/>
            </w:tcBorders>
            <w:shd w:val="clear" w:color="auto" w:fill="auto"/>
            <w:vAlign w:val="center"/>
            <w:hideMark/>
          </w:tcPr>
          <w:p w14:paraId="7027ECF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46BA972C"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7F464BEC" w14:textId="77777777" w:rsidR="00FF0BD6" w:rsidRPr="00655E61" w:rsidRDefault="00FF0BD6" w:rsidP="008C41A6">
            <w:pPr>
              <w:pStyle w:val="MDPI42tablebody"/>
            </w:pPr>
            <w:r w:rsidRPr="00655E61">
              <w:t>data</w:t>
            </w:r>
          </w:p>
        </w:tc>
      </w:tr>
      <w:tr w:rsidR="00FF0BD6" w:rsidRPr="00655E61" w14:paraId="6A907984" w14:textId="77777777" w:rsidTr="0057771E">
        <w:trPr>
          <w:jc w:val="center"/>
        </w:trPr>
        <w:tc>
          <w:tcPr>
            <w:tcW w:w="3256" w:type="dxa"/>
            <w:vMerge/>
            <w:tcBorders>
              <w:top w:val="nil"/>
              <w:bottom w:val="nil"/>
            </w:tcBorders>
            <w:shd w:val="clear" w:color="auto" w:fill="auto"/>
            <w:vAlign w:val="center"/>
            <w:hideMark/>
          </w:tcPr>
          <w:p w14:paraId="6FDEAF00"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4CEC910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2A84A77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3E19459D" w14:textId="77777777" w:rsidR="00FF0BD6" w:rsidRPr="00655E61" w:rsidRDefault="00FF0BD6" w:rsidP="008C41A6">
            <w:pPr>
              <w:pStyle w:val="MDPI42tablebody"/>
            </w:pPr>
            <w:r w:rsidRPr="00655E61">
              <w:t>data</w:t>
            </w:r>
          </w:p>
        </w:tc>
      </w:tr>
      <w:tr w:rsidR="00FF0BD6" w:rsidRPr="00655E61" w14:paraId="37BA49A7" w14:textId="77777777" w:rsidTr="0057771E">
        <w:trPr>
          <w:jc w:val="center"/>
        </w:trPr>
        <w:tc>
          <w:tcPr>
            <w:tcW w:w="3256" w:type="dxa"/>
            <w:vMerge/>
            <w:tcBorders>
              <w:top w:val="nil"/>
              <w:bottom w:val="nil"/>
            </w:tcBorders>
            <w:shd w:val="clear" w:color="auto" w:fill="auto"/>
            <w:vAlign w:val="center"/>
            <w:hideMark/>
          </w:tcPr>
          <w:p w14:paraId="4392A2DB"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6B7E8698"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6FFE69A8"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0E28365D" w14:textId="77777777" w:rsidR="00FF0BD6" w:rsidRPr="00655E61" w:rsidRDefault="00FF0BD6" w:rsidP="008C41A6">
            <w:pPr>
              <w:pStyle w:val="MDPI42tablebody"/>
            </w:pPr>
            <w:r w:rsidRPr="00655E61">
              <w:t>data</w:t>
            </w:r>
          </w:p>
        </w:tc>
      </w:tr>
      <w:tr w:rsidR="00FF0BD6" w:rsidRPr="00655E61" w14:paraId="49B6A5C4" w14:textId="77777777" w:rsidTr="0057771E">
        <w:trPr>
          <w:jc w:val="center"/>
        </w:trPr>
        <w:tc>
          <w:tcPr>
            <w:tcW w:w="3256" w:type="dxa"/>
            <w:vMerge/>
            <w:tcBorders>
              <w:top w:val="nil"/>
              <w:bottom w:val="single" w:sz="4" w:space="0" w:color="auto"/>
            </w:tcBorders>
            <w:shd w:val="clear" w:color="auto" w:fill="auto"/>
            <w:vAlign w:val="center"/>
            <w:hideMark/>
          </w:tcPr>
          <w:p w14:paraId="00A86A88"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580B953C"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4F68F09E"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07E3D031" w14:textId="77777777" w:rsidR="00FF0BD6" w:rsidRPr="00655E61" w:rsidRDefault="00FF0BD6" w:rsidP="008C41A6">
            <w:pPr>
              <w:pStyle w:val="MDPI42tablebody"/>
            </w:pPr>
            <w:r w:rsidRPr="00655E61">
              <w:t>data</w:t>
            </w:r>
          </w:p>
        </w:tc>
      </w:tr>
      <w:tr w:rsidR="00FF0BD6" w:rsidRPr="00655E61" w14:paraId="4CE6DA87" w14:textId="77777777" w:rsidTr="0057771E">
        <w:trPr>
          <w:jc w:val="center"/>
        </w:trPr>
        <w:tc>
          <w:tcPr>
            <w:tcW w:w="3256" w:type="dxa"/>
            <w:vMerge w:val="restart"/>
            <w:tcBorders>
              <w:top w:val="single" w:sz="4" w:space="0" w:color="auto"/>
              <w:bottom w:val="nil"/>
            </w:tcBorders>
            <w:shd w:val="clear" w:color="auto" w:fill="auto"/>
            <w:vAlign w:val="center"/>
          </w:tcPr>
          <w:p w14:paraId="7F02325B" w14:textId="77777777" w:rsidR="00FF0BD6" w:rsidRPr="00655E61" w:rsidRDefault="00FF0BD6" w:rsidP="008C41A6">
            <w:pPr>
              <w:pStyle w:val="MDPI42tablebody"/>
            </w:pPr>
            <w:r w:rsidRPr="00655E61">
              <w:t>entry 4</w:t>
            </w:r>
          </w:p>
        </w:tc>
        <w:tc>
          <w:tcPr>
            <w:tcW w:w="2551" w:type="dxa"/>
            <w:tcBorders>
              <w:top w:val="single" w:sz="4" w:space="0" w:color="auto"/>
              <w:bottom w:val="nil"/>
            </w:tcBorders>
            <w:shd w:val="clear" w:color="auto" w:fill="auto"/>
            <w:vAlign w:val="center"/>
          </w:tcPr>
          <w:p w14:paraId="1252CB51"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0D4E9874"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1B3B4C32" w14:textId="77777777" w:rsidR="00FF0BD6" w:rsidRPr="00655E61" w:rsidRDefault="00FF0BD6" w:rsidP="008C41A6">
            <w:pPr>
              <w:pStyle w:val="MDPI42tablebody"/>
            </w:pPr>
            <w:r w:rsidRPr="00655E61">
              <w:t>data</w:t>
            </w:r>
          </w:p>
        </w:tc>
      </w:tr>
      <w:tr w:rsidR="00FF0BD6" w:rsidRPr="00655E61" w14:paraId="1C39B9BE" w14:textId="77777777" w:rsidTr="0057771E">
        <w:trPr>
          <w:jc w:val="center"/>
        </w:trPr>
        <w:tc>
          <w:tcPr>
            <w:tcW w:w="3256" w:type="dxa"/>
            <w:vMerge/>
            <w:tcBorders>
              <w:top w:val="nil"/>
              <w:bottom w:val="single" w:sz="4" w:space="0" w:color="auto"/>
            </w:tcBorders>
            <w:shd w:val="clear" w:color="auto" w:fill="auto"/>
            <w:vAlign w:val="center"/>
          </w:tcPr>
          <w:p w14:paraId="4F5A4801"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55893BD5"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0CC942AF"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200FE10F" w14:textId="77777777" w:rsidR="00FF0BD6" w:rsidRPr="00655E61" w:rsidRDefault="00FF0BD6" w:rsidP="008C41A6">
            <w:pPr>
              <w:pStyle w:val="MDPI42tablebody"/>
            </w:pPr>
            <w:r w:rsidRPr="00655E61">
              <w:t>data</w:t>
            </w:r>
          </w:p>
        </w:tc>
      </w:tr>
    </w:tbl>
    <w:p w14:paraId="6D9777D3" w14:textId="77777777" w:rsidR="006F0403" w:rsidRDefault="006F0403" w:rsidP="000E4A57">
      <w:pPr>
        <w:pStyle w:val="MDPI43tablefooter"/>
      </w:pPr>
      <w:r>
        <w:t>* Tables may have a footer.</w:t>
      </w:r>
    </w:p>
    <w:p w14:paraId="66DCD6A1" w14:textId="77777777" w:rsidR="00FF0BD6" w:rsidRPr="00325902" w:rsidRDefault="00FF0BD6" w:rsidP="001A242A">
      <w:pPr>
        <w:pStyle w:val="MDPI22heading2"/>
        <w:spacing w:before="240"/>
      </w:pPr>
      <w:r w:rsidRPr="00325902">
        <w:t>3.3. Formatting of Mathematical Components</w:t>
      </w:r>
    </w:p>
    <w:p w14:paraId="4122DDCB" w14:textId="77777777"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14:paraId="0A251AB4" w14:textId="77777777" w:rsidTr="008C41A6">
        <w:tc>
          <w:tcPr>
            <w:tcW w:w="7428" w:type="dxa"/>
          </w:tcPr>
          <w:p w14:paraId="71A37F86" w14:textId="77777777" w:rsidR="00FF0BD6" w:rsidRPr="003030D2" w:rsidRDefault="00FF0BD6" w:rsidP="008C41A6">
            <w:pPr>
              <w:pStyle w:val="MDPI39equation"/>
            </w:pPr>
            <w:r w:rsidRPr="003030D2">
              <w:t>a = 1,</w:t>
            </w:r>
          </w:p>
        </w:tc>
        <w:tc>
          <w:tcPr>
            <w:tcW w:w="431" w:type="dxa"/>
            <w:vAlign w:val="center"/>
          </w:tcPr>
          <w:p w14:paraId="28601C29" w14:textId="77777777" w:rsidR="00FF0BD6" w:rsidRPr="003030D2" w:rsidRDefault="00FF0BD6" w:rsidP="008C41A6">
            <w:pPr>
              <w:pStyle w:val="MDPI3aequationnumber"/>
              <w:spacing w:line="260" w:lineRule="atLeast"/>
            </w:pPr>
            <w:r w:rsidRPr="003030D2">
              <w:t>(1)</w:t>
            </w:r>
          </w:p>
        </w:tc>
      </w:tr>
    </w:tbl>
    <w:p w14:paraId="4C7E1BA5" w14:textId="77777777" w:rsidR="00FF0BD6" w:rsidRDefault="00FF0BD6" w:rsidP="00205AE5">
      <w:pPr>
        <w:pStyle w:val="MDPI32textnoindent"/>
      </w:pPr>
      <w:r w:rsidRPr="007F5918">
        <w:t>the text following an equation need not be a new paragraph. Please punctuate equations as regular text.</w:t>
      </w:r>
    </w:p>
    <w:p w14:paraId="1CF761E2" w14:textId="77777777"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14:paraId="4F72A713" w14:textId="77777777" w:rsidTr="008C41A6">
        <w:trPr>
          <w:jc w:val="center"/>
        </w:trPr>
        <w:tc>
          <w:tcPr>
            <w:tcW w:w="10036" w:type="dxa"/>
          </w:tcPr>
          <w:p w14:paraId="5972E5E1" w14:textId="77777777" w:rsidR="00FF0BD6" w:rsidRPr="003E6EB1" w:rsidRDefault="00FF0BD6" w:rsidP="008C41A6">
            <w:pPr>
              <w:pStyle w:val="MDPI39equation"/>
              <w:rPr>
                <w:lang w:val="es-ES"/>
              </w:rPr>
            </w:pPr>
            <w:r w:rsidRPr="003E6EB1">
              <w:rPr>
                <w:lang w:val="es-ES"/>
              </w:rPr>
              <w:t>a = b + c + d + e + f + g + h + i + j + k + l + m + n + o + p + q + r + s + t + u + v + w + x + y + z</w:t>
            </w:r>
          </w:p>
        </w:tc>
        <w:tc>
          <w:tcPr>
            <w:tcW w:w="431" w:type="dxa"/>
            <w:vAlign w:val="center"/>
          </w:tcPr>
          <w:p w14:paraId="27E9CD38" w14:textId="77777777" w:rsidR="00FF0BD6" w:rsidRPr="003030D2" w:rsidRDefault="00FF0BD6" w:rsidP="008C41A6">
            <w:pPr>
              <w:pStyle w:val="MDPI3aequationnumber"/>
              <w:spacing w:line="260" w:lineRule="atLeast"/>
            </w:pPr>
            <w:r w:rsidRPr="003030D2">
              <w:t>(</w:t>
            </w:r>
            <w:r>
              <w:t>2</w:t>
            </w:r>
            <w:r w:rsidRPr="003030D2">
              <w:t>)</w:t>
            </w:r>
          </w:p>
        </w:tc>
      </w:tr>
    </w:tbl>
    <w:p w14:paraId="7C80538C" w14:textId="77777777" w:rsidR="007E704A" w:rsidRDefault="00FF0BD6" w:rsidP="00205AE5">
      <w:pPr>
        <w:pStyle w:val="MDPI32textnoindent"/>
      </w:pPr>
      <w:r w:rsidRPr="007F5918">
        <w:t>the text following an equation need not be a new paragraph. Please punctuate equations as regular text.</w:t>
      </w:r>
    </w:p>
    <w:p w14:paraId="62122548" w14:textId="77777777" w:rsidR="007E704A" w:rsidRPr="005E4148" w:rsidRDefault="007E704A" w:rsidP="00205AE5">
      <w:pPr>
        <w:pStyle w:val="MDPI31text"/>
      </w:pPr>
      <w:r w:rsidRPr="005E4148">
        <w:t xml:space="preserve">Theorem-type environments (including propositions, lemmas, corollaries </w:t>
      </w:r>
      <w:r w:rsidRPr="00172493">
        <w:t>etc.</w:t>
      </w:r>
      <w:r w:rsidRPr="005E4148">
        <w:t>) can be formatted as follows:</w:t>
      </w:r>
    </w:p>
    <w:p w14:paraId="6D2D2C12" w14:textId="77777777"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but should be numbered separately, so a document may contain Theorem 1, Remark 1 and Example 1</w:t>
      </w:r>
      <w:r w:rsidRPr="007E704A">
        <w:rPr>
          <w:spacing w:val="30"/>
          <w:w w:val="97"/>
          <w:fitText w:val="7938" w:id="-1942190078"/>
        </w:rPr>
        <w:t>.</w:t>
      </w:r>
    </w:p>
    <w:p w14:paraId="7900A479" w14:textId="77777777" w:rsidR="007E704A" w:rsidRPr="005E4148" w:rsidRDefault="007E704A" w:rsidP="00205AE5">
      <w:pPr>
        <w:pStyle w:val="MDPI31text"/>
      </w:pPr>
      <w:r w:rsidRPr="005E4148">
        <w:t>The text continues here. Proofs must be formatted as follows:</w:t>
      </w:r>
    </w:p>
    <w:p w14:paraId="28B2B291" w14:textId="77777777" w:rsidR="007E704A" w:rsidRPr="005E4148" w:rsidRDefault="007E704A" w:rsidP="00D37E19">
      <w:pPr>
        <w:pStyle w:val="MDPI82proof"/>
        <w:spacing w:before="240" w:after="240"/>
      </w:pPr>
      <w:r w:rsidRPr="005E4148">
        <w:rPr>
          <w:b/>
        </w:rPr>
        <w:t>Proof of Theorem 1.</w:t>
      </w:r>
      <w:r w:rsidRPr="005E4148">
        <w:t xml:space="preserve"> Text of the proof. </w:t>
      </w:r>
      <w:r w:rsidR="00A17241">
        <w:t xml:space="preserve">Note that the phrase “of Theorem 1” is optional if it is </w:t>
      </w:r>
      <w:r w:rsidR="00F475A6">
        <w:t>clear which theorem is being re</w:t>
      </w:r>
      <w:r w:rsidR="00A17241">
        <w:t>ferred to</w:t>
      </w:r>
      <w:r w:rsidRPr="005E4148">
        <w:t>. Always finish a proof with the following symbol. □</w:t>
      </w:r>
    </w:p>
    <w:p w14:paraId="6A791AD9" w14:textId="77777777" w:rsidR="007E704A" w:rsidRPr="007F5918" w:rsidRDefault="007E704A" w:rsidP="00205AE5">
      <w:pPr>
        <w:pStyle w:val="MDPI31text"/>
      </w:pPr>
      <w:r w:rsidRPr="005E4148">
        <w:t>The text continues here.</w:t>
      </w:r>
    </w:p>
    <w:p w14:paraId="4307DD2F" w14:textId="77777777" w:rsidR="00FF0BD6" w:rsidRPr="00325902" w:rsidRDefault="00FF0BD6" w:rsidP="00FF0BD6">
      <w:pPr>
        <w:pStyle w:val="MDPI21heading1"/>
      </w:pPr>
      <w:r w:rsidRPr="00325902">
        <w:t>4. Discussion</w:t>
      </w:r>
    </w:p>
    <w:p w14:paraId="1FBD3290" w14:textId="77777777" w:rsidR="00FF0BD6" w:rsidRPr="00325902" w:rsidRDefault="00FF0BD6" w:rsidP="00205AE5">
      <w:pPr>
        <w:pStyle w:val="MDPI31text"/>
      </w:pPr>
      <w:r w:rsidRPr="00325902">
        <w:t xml:space="preserve">Authors should discuss the results and how they can be </w:t>
      </w:r>
      <w:r w:rsidR="00A17241">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384973AA" w14:textId="77777777" w:rsidR="00FF0BD6" w:rsidRPr="00325902" w:rsidRDefault="00FF0BD6" w:rsidP="007E704A">
      <w:pPr>
        <w:pStyle w:val="MDPI21heading1"/>
      </w:pPr>
      <w:r>
        <w:t>5. Conclusions</w:t>
      </w:r>
    </w:p>
    <w:p w14:paraId="74E700D2" w14:textId="77777777" w:rsidR="00FF0BD6" w:rsidRDefault="00FF0BD6" w:rsidP="00205AE5">
      <w:pPr>
        <w:pStyle w:val="MDPI31text"/>
      </w:pPr>
      <w:r w:rsidRPr="00325902">
        <w:lastRenderedPageBreak/>
        <w:t xml:space="preserve">This section is </w:t>
      </w:r>
      <w:r w:rsidR="00A17241">
        <w:t xml:space="preserve">not mandatory but </w:t>
      </w:r>
      <w:r w:rsidRPr="00325902">
        <w:t>can be added to the manuscript if the discussion is unusually long or complex.</w:t>
      </w:r>
    </w:p>
    <w:p w14:paraId="5D175DBE" w14:textId="77777777" w:rsidR="00FF0BD6" w:rsidRDefault="00FF0BD6" w:rsidP="00FF0BD6">
      <w:pPr>
        <w:pStyle w:val="MDPI21heading1"/>
      </w:pPr>
      <w:r>
        <w:t>6. Patents</w:t>
      </w:r>
    </w:p>
    <w:p w14:paraId="647419C3" w14:textId="77777777" w:rsidR="00FF0BD6" w:rsidRDefault="00FF0BD6" w:rsidP="00205AE5">
      <w:pPr>
        <w:pStyle w:val="MDPI31text"/>
      </w:pPr>
      <w:r>
        <w:t xml:space="preserve">This section is </w:t>
      </w:r>
      <w:r w:rsidR="00A17241">
        <w:t xml:space="preserve">not mandatory but </w:t>
      </w:r>
      <w:r>
        <w:t>may be added if there are patents resulting from the work reported in this manuscript.</w:t>
      </w:r>
    </w:p>
    <w:p w14:paraId="550D4294" w14:textId="77777777" w:rsidR="00FF0BD6" w:rsidRDefault="00FF0BD6" w:rsidP="001A242A">
      <w:pPr>
        <w:pStyle w:val="MDPI62BackMatter"/>
        <w:spacing w:before="240"/>
      </w:pPr>
      <w:r w:rsidRPr="00FA04F1">
        <w:rPr>
          <w:b/>
        </w:rPr>
        <w:t>Supplementary Materials:</w:t>
      </w:r>
      <w:r w:rsidR="000E4A57">
        <w:rPr>
          <w:b/>
        </w:rPr>
        <w:t xml:space="preserve"> </w:t>
      </w:r>
      <w:r w:rsidR="00FC5768">
        <w:t>The following supporting information can be downloaded at: www.mdpi.com/xxx/s1, Figure S1: title; Table S1: title; Video S1: title.</w:t>
      </w:r>
    </w:p>
    <w:p w14:paraId="78C00174" w14:textId="77777777"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hyperlink r:id="rId11" w:history="1">
        <w:proofErr w:type="spellStart"/>
        <w:r w:rsidR="008F2374">
          <w:rPr>
            <w:rStyle w:val="Hipervnculo"/>
          </w:rPr>
          <w:t>CRediT</w:t>
        </w:r>
        <w:proofErr w:type="spellEnd"/>
        <w:r w:rsidR="008F2374">
          <w:rPr>
            <w:rStyle w:val="Hipervnculo"/>
          </w:rPr>
          <w:t xml:space="preserve"> taxonomy</w:t>
        </w:r>
      </w:hyperlink>
      <w:r w:rsidR="00AD375F">
        <w:t xml:space="preserve"> </w:t>
      </w:r>
      <w:r w:rsidRPr="00613B31">
        <w:t>for the term explanation. Authorship must be limited to those who have contributed substantially to the work reported.</w:t>
      </w:r>
    </w:p>
    <w:p w14:paraId="7904A93C" w14:textId="77777777" w:rsidR="00FF0BD6" w:rsidRPr="00613B31" w:rsidRDefault="00FF0BD6" w:rsidP="00FF0BD6">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14:paraId="42DD6ACB" w14:textId="77777777" w:rsidR="00981349" w:rsidRPr="00B27433" w:rsidRDefault="00981349" w:rsidP="00981349">
      <w:pPr>
        <w:pStyle w:val="MDPI62BackMatter"/>
        <w:rPr>
          <w:b/>
        </w:rPr>
      </w:pPr>
      <w:bookmarkStart w:id="1" w:name="_Hlk89945590"/>
      <w:bookmarkStart w:id="2"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0E4A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4356BB4C" w14:textId="77777777" w:rsidR="002969DF" w:rsidRPr="007D75A8" w:rsidRDefault="002969DF" w:rsidP="002969D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t>Not applicable.</w:t>
      </w:r>
      <w:r w:rsidRPr="007D75A8">
        <w:t>” for studies not involving humans. You might also choose to exclude this statement if the study did not involve humans.</w:t>
      </w:r>
    </w:p>
    <w:p w14:paraId="715C2C5F" w14:textId="77777777" w:rsidR="002969DF" w:rsidRPr="007D75A8" w:rsidRDefault="002969DF" w:rsidP="002969D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2"/>
    <w:p w14:paraId="781F2993" w14:textId="77777777" w:rsidR="00027FFA" w:rsidRPr="00027FFA" w:rsidRDefault="00027FFA" w:rsidP="00027FFA">
      <w:pPr>
        <w:pStyle w:val="MDPI62BackMatter"/>
      </w:pPr>
      <w:r w:rsidRPr="00027FFA">
        <w:rPr>
          <w:b/>
        </w:rPr>
        <w:t>Data Availability Statement:</w:t>
      </w:r>
      <w:r w:rsidRPr="00027FF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5E8AF059" w14:textId="77777777"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3338198" w14:textId="77777777" w:rsidR="00FF0BD6" w:rsidRPr="00613B31" w:rsidRDefault="00FF0BD6" w:rsidP="00FF0BD6">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C17083">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4B489C">
        <w:t xml:space="preserve">The funders had no role in the design of the study; in </w:t>
      </w:r>
      <w:r w:rsidR="004B489C">
        <w:lastRenderedPageBreak/>
        <w:t>the collection, analyses, or interpretation of data; in the writing of the manuscript; or in the decision to publish the results</w:t>
      </w:r>
      <w:r w:rsidRPr="00613B31">
        <w:t>”.</w:t>
      </w:r>
    </w:p>
    <w:p w14:paraId="39FF4FFA" w14:textId="77777777"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14:paraId="12AC06A9" w14:textId="77777777" w:rsidR="00FF0BD6" w:rsidRPr="00613B31" w:rsidRDefault="00FF0BD6" w:rsidP="00205AE5">
      <w:pPr>
        <w:pStyle w:val="MDPI31text"/>
      </w:pPr>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6C8836E4" w14:textId="77777777"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14:paraId="40AEBD31" w14:textId="77777777" w:rsidR="00FF0BD6" w:rsidRPr="00613B31" w:rsidRDefault="00FF0BD6" w:rsidP="00205AE5">
      <w:pPr>
        <w:pStyle w:val="MDPI31text"/>
      </w:pPr>
      <w:r w:rsidRPr="00613B31">
        <w:t xml:space="preserve">All appendix sections must </w:t>
      </w:r>
      <w:r w:rsidR="00A17241">
        <w:t>be cited in the main text. In the appendices, Figures, Tables, etc. should be labeled starting with “A”—e.g., Figure A1, Figure A2, etc.</w:t>
      </w:r>
    </w:p>
    <w:p w14:paraId="0A9CDE17" w14:textId="77777777" w:rsidR="00FF0BD6" w:rsidRPr="00FA04F1" w:rsidRDefault="00FF0BD6" w:rsidP="001A242A">
      <w:pPr>
        <w:pStyle w:val="MDPI21heading1"/>
        <w:ind w:left="0"/>
      </w:pPr>
      <w:r w:rsidRPr="00FA04F1">
        <w:t>References</w:t>
      </w:r>
    </w:p>
    <w:p w14:paraId="3F00D14D" w14:textId="77777777" w:rsidR="00FF0BD6" w:rsidRPr="00325902" w:rsidRDefault="00FF0BD6" w:rsidP="008F2374">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1D6A529D" w14:textId="77777777" w:rsidR="00FF0BD6" w:rsidRPr="00325902" w:rsidRDefault="00FF0BD6" w:rsidP="008F2374">
      <w:pPr>
        <w:pStyle w:val="MDPI71References"/>
        <w:numPr>
          <w:ilvl w:val="0"/>
          <w:numId w:val="0"/>
        </w:numPr>
        <w:ind w:left="425"/>
      </w:pPr>
    </w:p>
    <w:p w14:paraId="12F00A22" w14:textId="77777777" w:rsidR="00FF0BD6" w:rsidRPr="00325902" w:rsidRDefault="00C253C4" w:rsidP="008F2374">
      <w:pPr>
        <w:pStyle w:val="MDPI71References"/>
        <w:numPr>
          <w:ilvl w:val="0"/>
          <w:numId w:val="0"/>
        </w:numPr>
        <w:ind w:left="425"/>
      </w:pPr>
      <w:r>
        <w:t>Citations and references in the Supplementary Materials</w:t>
      </w:r>
      <w:r w:rsidR="00A17241">
        <w:t xml:space="preserve"> are permitted </w:t>
      </w:r>
      <w:r w:rsidR="00FF0BD6" w:rsidRPr="00325902">
        <w:t xml:space="preserve">provided that they also appear in the reference list here. </w:t>
      </w:r>
    </w:p>
    <w:p w14:paraId="1DC17D91" w14:textId="77777777" w:rsidR="00FF0BD6" w:rsidRPr="00325902" w:rsidRDefault="00FF0BD6" w:rsidP="008F2374">
      <w:pPr>
        <w:pStyle w:val="MDPI71References"/>
        <w:numPr>
          <w:ilvl w:val="0"/>
          <w:numId w:val="0"/>
        </w:numPr>
        <w:ind w:left="425"/>
      </w:pPr>
    </w:p>
    <w:p w14:paraId="22FAD488" w14:textId="77777777" w:rsidR="00FF0BD6" w:rsidRPr="00325902" w:rsidRDefault="00FF0BD6" w:rsidP="008F2374">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0BB8295F" w14:textId="77777777" w:rsidR="00FF0BD6" w:rsidRPr="00325902" w:rsidRDefault="00FF0BD6" w:rsidP="008F2374">
      <w:pPr>
        <w:pStyle w:val="MDPI71References"/>
        <w:numPr>
          <w:ilvl w:val="0"/>
          <w:numId w:val="0"/>
        </w:numPr>
        <w:ind w:left="425"/>
      </w:pPr>
    </w:p>
    <w:p w14:paraId="3317CB53" w14:textId="77777777" w:rsidR="00FF0BD6" w:rsidRDefault="00FF0BD6" w:rsidP="00FF0BD6">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32DFF044" w14:textId="77777777" w:rsidR="00FF0BD6" w:rsidRDefault="00FF0BD6" w:rsidP="00FF0BD6">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5411349F" w14:textId="77777777" w:rsidR="00FF0BD6" w:rsidRDefault="00FF0BD6" w:rsidP="00FF0BD6">
      <w:pPr>
        <w:pStyle w:val="MDPI71References"/>
        <w:numPr>
          <w:ilvl w:val="0"/>
          <w:numId w:val="11"/>
        </w:numPr>
        <w:ind w:left="425" w:hanging="425"/>
      </w:pPr>
      <w:r>
        <w:t xml:space="preserve">Author 1, A.; Author 2, B. </w:t>
      </w:r>
      <w:r>
        <w:rPr>
          <w:i/>
        </w:rPr>
        <w:t>Book Title</w:t>
      </w:r>
      <w:r>
        <w:t>, 3rd ed.; Publisher: Publisher Location, Country, 2008; pp. 154–196.</w:t>
      </w:r>
    </w:p>
    <w:p w14:paraId="331CA263" w14:textId="77777777" w:rsidR="00FF0BD6" w:rsidRPr="00325902" w:rsidRDefault="00FF0BD6" w:rsidP="00FF0BD6">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FC5768">
        <w:t>year,</w:t>
      </w:r>
      <w:r w:rsidR="00FC5768">
        <w:rPr>
          <w:i/>
        </w:rPr>
        <w:t xml:space="preserve"> phrase indicating stage of publication (submitted; accepted; in press)</w:t>
      </w:r>
      <w:r w:rsidRPr="00325902">
        <w:t>.</w:t>
      </w:r>
    </w:p>
    <w:p w14:paraId="6C8E75A5" w14:textId="77777777" w:rsidR="00FF0BD6" w:rsidRPr="00325902" w:rsidRDefault="00FF0BD6" w:rsidP="00FF0BD6">
      <w:pPr>
        <w:pStyle w:val="MDPI71References"/>
        <w:numPr>
          <w:ilvl w:val="0"/>
          <w:numId w:val="3"/>
        </w:numPr>
        <w:ind w:left="425" w:hanging="425"/>
      </w:pPr>
      <w:r w:rsidRPr="00325902">
        <w:t>Author 1, A.B. (University, City, State, Country); Author 2, C. (Institute, City, State, Country). Personal communication, 2012.</w:t>
      </w:r>
    </w:p>
    <w:p w14:paraId="3044384C" w14:textId="77777777" w:rsidR="00FF0BD6" w:rsidRPr="00325902" w:rsidRDefault="00FF0BD6" w:rsidP="00FF0BD6">
      <w:pPr>
        <w:pStyle w:val="MDPI71References"/>
        <w:numPr>
          <w:ilvl w:val="0"/>
          <w:numId w:val="3"/>
        </w:numPr>
        <w:ind w:left="425" w:hanging="425"/>
      </w:pPr>
      <w:r w:rsidRPr="00325902">
        <w:t xml:space="preserve">Author 1, A.B.; Author 2, C.D.; Author 3, E.F. Title of Presentation. </w:t>
      </w:r>
      <w:r w:rsidR="00FC5768">
        <w:t>In Proceedings of the Name of the Conference, Location of Conference, Country, Date of Conference (Day Month Year).</w:t>
      </w:r>
    </w:p>
    <w:p w14:paraId="4430911A" w14:textId="77777777" w:rsidR="00FF0BD6" w:rsidRPr="00325902" w:rsidRDefault="00FF0BD6" w:rsidP="00FF0BD6">
      <w:pPr>
        <w:pStyle w:val="MDPI71References"/>
        <w:numPr>
          <w:ilvl w:val="0"/>
          <w:numId w:val="3"/>
        </w:numPr>
        <w:ind w:left="425" w:hanging="425"/>
      </w:pPr>
      <w:r w:rsidRPr="00325902">
        <w:t>Author 1, A.B. Title of Thesis. Level of Thesis, Degree-Granting University, Location of University, Date of Completion.</w:t>
      </w:r>
    </w:p>
    <w:p w14:paraId="163B75F4" w14:textId="77777777" w:rsidR="00027FFA" w:rsidRDefault="00FF0BD6" w:rsidP="00FF0BD6">
      <w:pPr>
        <w:pStyle w:val="MDPI71References"/>
        <w:numPr>
          <w:ilvl w:val="0"/>
          <w:numId w:val="3"/>
        </w:numPr>
        <w:ind w:left="425" w:hanging="425"/>
      </w:pPr>
      <w:r w:rsidRPr="00325902">
        <w:t>Title of Site. Available online: URL (accessed on Day Month Year).</w:t>
      </w:r>
    </w:p>
    <w:p w14:paraId="0228CD83" w14:textId="77777777" w:rsidR="00FF0BD6" w:rsidRPr="00027FFA" w:rsidRDefault="00027FFA" w:rsidP="00027FFA">
      <w:pPr>
        <w:pStyle w:val="MDPI63Notes"/>
      </w:pPr>
      <w:r w:rsidRPr="00027FFA">
        <w:rPr>
          <w:b/>
        </w:rPr>
        <w:t>Disclaimer/Publisher’s Note:</w:t>
      </w:r>
      <w:r w:rsidRPr="00027FF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FF0BD6" w:rsidRPr="00027FFA" w:rsidSect="0057771E">
      <w:headerReference w:type="even" r:id="rId12"/>
      <w:head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6385" w14:textId="77777777" w:rsidR="005C41C1" w:rsidRDefault="005C41C1">
      <w:pPr>
        <w:spacing w:line="240" w:lineRule="auto"/>
      </w:pPr>
      <w:r>
        <w:separator/>
      </w:r>
    </w:p>
  </w:endnote>
  <w:endnote w:type="continuationSeparator" w:id="0">
    <w:p w14:paraId="7484AF77" w14:textId="77777777" w:rsidR="005C41C1" w:rsidRDefault="005C4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86F8"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75CFAFE8"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591CFA">
      <w:rPr>
        <w:b/>
        <w:bCs/>
        <w:iCs/>
        <w:sz w:val="16"/>
        <w:szCs w:val="16"/>
      </w:rPr>
      <w:t>2023</w:t>
    </w:r>
    <w:r w:rsidR="0041236F" w:rsidRPr="0041236F">
      <w:rPr>
        <w:bCs/>
        <w:iCs/>
        <w:sz w:val="16"/>
        <w:szCs w:val="16"/>
      </w:rPr>
      <w:t>,</w:t>
    </w:r>
    <w:r w:rsidR="00591CFA">
      <w:rPr>
        <w:bCs/>
        <w:i/>
        <w:iCs/>
        <w:sz w:val="16"/>
        <w:szCs w:val="16"/>
      </w:rPr>
      <w:t xml:space="preserve"> 13</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0136" w14:textId="77777777" w:rsidR="005C41C1" w:rsidRDefault="005C41C1">
      <w:pPr>
        <w:spacing w:line="240" w:lineRule="auto"/>
      </w:pPr>
      <w:r>
        <w:separator/>
      </w:r>
    </w:p>
  </w:footnote>
  <w:footnote w:type="continuationSeparator" w:id="0">
    <w:p w14:paraId="6819B559" w14:textId="77777777" w:rsidR="005C41C1" w:rsidRDefault="005C4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673E" w14:textId="77777777" w:rsidR="0067215B" w:rsidRDefault="0067215B" w:rsidP="0067215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C5646"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591CFA">
      <w:rPr>
        <w:b/>
        <w:sz w:val="16"/>
      </w:rPr>
      <w:t>2023</w:t>
    </w:r>
    <w:r w:rsidR="0041236F" w:rsidRPr="0041236F">
      <w:rPr>
        <w:sz w:val="16"/>
      </w:rPr>
      <w:t>,</w:t>
    </w:r>
    <w:r w:rsidR="00591CFA">
      <w:rPr>
        <w:i/>
        <w:sz w:val="16"/>
      </w:rPr>
      <w:t xml:space="preserve"> 13</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1DA6702E"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225D7333" w14:textId="77777777" w:rsidTr="00527EA5">
      <w:trPr>
        <w:trHeight w:val="686"/>
      </w:trPr>
      <w:tc>
        <w:tcPr>
          <w:tcW w:w="3679" w:type="dxa"/>
          <w:shd w:val="clear" w:color="auto" w:fill="auto"/>
          <w:vAlign w:val="center"/>
        </w:tcPr>
        <w:p w14:paraId="1727F12D" w14:textId="77777777" w:rsidR="002D55BA" w:rsidRPr="008C41A6" w:rsidRDefault="00A44F77" w:rsidP="00532CFE">
          <w:pPr>
            <w:pStyle w:val="Encabezado"/>
            <w:pBdr>
              <w:bottom w:val="none" w:sz="0" w:space="0" w:color="auto"/>
            </w:pBdr>
            <w:jc w:val="left"/>
            <w:rPr>
              <w:rFonts w:eastAsia="DengXian"/>
              <w:b/>
              <w:bCs/>
            </w:rPr>
          </w:pPr>
          <w:r w:rsidRPr="008C41A6">
            <w:rPr>
              <w:rFonts w:eastAsia="DengXian"/>
              <w:b/>
              <w:bCs/>
            </w:rPr>
            <w:drawing>
              <wp:inline distT="0" distB="0" distL="0" distR="0" wp14:anchorId="6931D7A9" wp14:editId="382B6EE6">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725BF993" w14:textId="77777777" w:rsidR="002D55BA" w:rsidRPr="008C41A6" w:rsidRDefault="002D55BA" w:rsidP="00532CFE">
          <w:pPr>
            <w:pStyle w:val="Encabezado"/>
            <w:pBdr>
              <w:bottom w:val="none" w:sz="0" w:space="0" w:color="auto"/>
            </w:pBdr>
            <w:rPr>
              <w:rFonts w:eastAsia="DengXian"/>
              <w:b/>
              <w:bCs/>
            </w:rPr>
          </w:pPr>
        </w:p>
      </w:tc>
      <w:tc>
        <w:tcPr>
          <w:tcW w:w="2273" w:type="dxa"/>
          <w:shd w:val="clear" w:color="auto" w:fill="auto"/>
          <w:vAlign w:val="center"/>
        </w:tcPr>
        <w:p w14:paraId="4D827F60" w14:textId="77777777" w:rsidR="002D55BA" w:rsidRPr="008C41A6" w:rsidRDefault="00527EA5" w:rsidP="00527EA5">
          <w:pPr>
            <w:pStyle w:val="Encabezado"/>
            <w:pBdr>
              <w:bottom w:val="none" w:sz="0" w:space="0" w:color="auto"/>
            </w:pBdr>
            <w:jc w:val="right"/>
            <w:rPr>
              <w:rFonts w:eastAsia="DengXian"/>
              <w:b/>
              <w:bCs/>
            </w:rPr>
          </w:pPr>
          <w:r>
            <w:rPr>
              <w:rFonts w:eastAsia="DengXian"/>
              <w:b/>
              <w:bCs/>
            </w:rPr>
            <w:drawing>
              <wp:inline distT="0" distB="0" distL="0" distR="0" wp14:anchorId="754A34BC" wp14:editId="3AD5FF91">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6191F86"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56D7C27"/>
    <w:multiLevelType w:val="multilevel"/>
    <w:tmpl w:val="93301C68"/>
    <w:lvl w:ilvl="0">
      <w:start w:val="1"/>
      <w:numFmt w:val="decimal"/>
      <w:lvlText w:val="%1."/>
      <w:lvlJc w:val="left"/>
      <w:pPr>
        <w:ind w:left="2968" w:hanging="360"/>
      </w:pPr>
      <w:rPr>
        <w:rFonts w:hint="default"/>
      </w:r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1"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9067">
    <w:abstractNumId w:val="4"/>
  </w:num>
  <w:num w:numId="2" w16cid:durableId="964117083">
    <w:abstractNumId w:val="7"/>
  </w:num>
  <w:num w:numId="3" w16cid:durableId="1567690153">
    <w:abstractNumId w:val="3"/>
  </w:num>
  <w:num w:numId="4" w16cid:durableId="617179123">
    <w:abstractNumId w:val="5"/>
  </w:num>
  <w:num w:numId="5" w16cid:durableId="2014600276">
    <w:abstractNumId w:val="9"/>
  </w:num>
  <w:num w:numId="6" w16cid:durableId="1447236061">
    <w:abstractNumId w:val="2"/>
  </w:num>
  <w:num w:numId="7" w16cid:durableId="1109279766">
    <w:abstractNumId w:val="9"/>
  </w:num>
  <w:num w:numId="8" w16cid:durableId="708142159">
    <w:abstractNumId w:val="2"/>
  </w:num>
  <w:num w:numId="9" w16cid:durableId="1544053010">
    <w:abstractNumId w:val="9"/>
  </w:num>
  <w:num w:numId="10" w16cid:durableId="1644888965">
    <w:abstractNumId w:val="2"/>
  </w:num>
  <w:num w:numId="11" w16cid:durableId="17341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2"/>
  </w:num>
  <w:num w:numId="13" w16cid:durableId="2007049933">
    <w:abstractNumId w:val="9"/>
  </w:num>
  <w:num w:numId="14" w16cid:durableId="606699459">
    <w:abstractNumId w:val="2"/>
  </w:num>
  <w:num w:numId="15" w16cid:durableId="2145461709">
    <w:abstractNumId w:val="1"/>
  </w:num>
  <w:num w:numId="16" w16cid:durableId="1576356490">
    <w:abstractNumId w:val="8"/>
  </w:num>
  <w:num w:numId="17" w16cid:durableId="388457672">
    <w:abstractNumId w:val="0"/>
  </w:num>
  <w:num w:numId="18" w16cid:durableId="1819570726">
    <w:abstractNumId w:val="9"/>
  </w:num>
  <w:num w:numId="19" w16cid:durableId="1536504514">
    <w:abstractNumId w:val="2"/>
  </w:num>
  <w:num w:numId="20" w16cid:durableId="1118258880">
    <w:abstractNumId w:val="1"/>
  </w:num>
  <w:num w:numId="21" w16cid:durableId="1866869813">
    <w:abstractNumId w:val="0"/>
  </w:num>
  <w:num w:numId="22" w16cid:durableId="87387402">
    <w:abstractNumId w:val="6"/>
  </w:num>
  <w:num w:numId="23" w16cid:durableId="197284984">
    <w:abstractNumId w:val="11"/>
  </w:num>
  <w:num w:numId="24" w16cid:durableId="13390372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B1"/>
    <w:rsid w:val="00016DAD"/>
    <w:rsid w:val="00027FFA"/>
    <w:rsid w:val="000D139F"/>
    <w:rsid w:val="000E02D7"/>
    <w:rsid w:val="000E4A57"/>
    <w:rsid w:val="00103DD9"/>
    <w:rsid w:val="00110C44"/>
    <w:rsid w:val="0012423C"/>
    <w:rsid w:val="001320B2"/>
    <w:rsid w:val="001353A3"/>
    <w:rsid w:val="001649FC"/>
    <w:rsid w:val="00191958"/>
    <w:rsid w:val="001A242A"/>
    <w:rsid w:val="001A4927"/>
    <w:rsid w:val="001E18D0"/>
    <w:rsid w:val="001E2AEB"/>
    <w:rsid w:val="001F373C"/>
    <w:rsid w:val="00205AE5"/>
    <w:rsid w:val="00216129"/>
    <w:rsid w:val="002254A8"/>
    <w:rsid w:val="002650E7"/>
    <w:rsid w:val="002722EE"/>
    <w:rsid w:val="002765F1"/>
    <w:rsid w:val="002969DF"/>
    <w:rsid w:val="002A1E5F"/>
    <w:rsid w:val="002C142D"/>
    <w:rsid w:val="002D55BA"/>
    <w:rsid w:val="002F498F"/>
    <w:rsid w:val="003156FD"/>
    <w:rsid w:val="0031744E"/>
    <w:rsid w:val="00326141"/>
    <w:rsid w:val="003308EB"/>
    <w:rsid w:val="003350E5"/>
    <w:rsid w:val="00345623"/>
    <w:rsid w:val="0035340B"/>
    <w:rsid w:val="00353DC9"/>
    <w:rsid w:val="0036255D"/>
    <w:rsid w:val="0037265D"/>
    <w:rsid w:val="00397DBE"/>
    <w:rsid w:val="003A5D62"/>
    <w:rsid w:val="003D0525"/>
    <w:rsid w:val="003D1B18"/>
    <w:rsid w:val="003E1A1E"/>
    <w:rsid w:val="003E6EB1"/>
    <w:rsid w:val="003F36C1"/>
    <w:rsid w:val="003F4D0E"/>
    <w:rsid w:val="00401D30"/>
    <w:rsid w:val="00410F35"/>
    <w:rsid w:val="0041236F"/>
    <w:rsid w:val="0045200E"/>
    <w:rsid w:val="00457A76"/>
    <w:rsid w:val="0048551C"/>
    <w:rsid w:val="004867DA"/>
    <w:rsid w:val="00493033"/>
    <w:rsid w:val="004B489C"/>
    <w:rsid w:val="004C0CC6"/>
    <w:rsid w:val="004C207F"/>
    <w:rsid w:val="004D2716"/>
    <w:rsid w:val="004D5BEC"/>
    <w:rsid w:val="004D79C7"/>
    <w:rsid w:val="00502F97"/>
    <w:rsid w:val="0050416D"/>
    <w:rsid w:val="00525541"/>
    <w:rsid w:val="00527EA5"/>
    <w:rsid w:val="00532CFE"/>
    <w:rsid w:val="005614F2"/>
    <w:rsid w:val="00564626"/>
    <w:rsid w:val="0057700E"/>
    <w:rsid w:val="0057771E"/>
    <w:rsid w:val="00583C3B"/>
    <w:rsid w:val="00591CFA"/>
    <w:rsid w:val="005930C7"/>
    <w:rsid w:val="005B215D"/>
    <w:rsid w:val="005C0EAE"/>
    <w:rsid w:val="005C41C1"/>
    <w:rsid w:val="005C542D"/>
    <w:rsid w:val="005D4019"/>
    <w:rsid w:val="005E3936"/>
    <w:rsid w:val="006224DB"/>
    <w:rsid w:val="00623A78"/>
    <w:rsid w:val="006303B8"/>
    <w:rsid w:val="00630EB5"/>
    <w:rsid w:val="00655194"/>
    <w:rsid w:val="00661DCA"/>
    <w:rsid w:val="0067215B"/>
    <w:rsid w:val="00690705"/>
    <w:rsid w:val="00690722"/>
    <w:rsid w:val="00692393"/>
    <w:rsid w:val="006B1856"/>
    <w:rsid w:val="006D6039"/>
    <w:rsid w:val="006E5DD2"/>
    <w:rsid w:val="006F0403"/>
    <w:rsid w:val="007065E6"/>
    <w:rsid w:val="00715512"/>
    <w:rsid w:val="00732758"/>
    <w:rsid w:val="00746093"/>
    <w:rsid w:val="0078256A"/>
    <w:rsid w:val="00790BBC"/>
    <w:rsid w:val="007D366D"/>
    <w:rsid w:val="007E704A"/>
    <w:rsid w:val="007F2286"/>
    <w:rsid w:val="00804EE0"/>
    <w:rsid w:val="00817168"/>
    <w:rsid w:val="00832F6A"/>
    <w:rsid w:val="0083661F"/>
    <w:rsid w:val="00892CDA"/>
    <w:rsid w:val="008B011A"/>
    <w:rsid w:val="008B384B"/>
    <w:rsid w:val="008C2D58"/>
    <w:rsid w:val="008C41A6"/>
    <w:rsid w:val="008E61FF"/>
    <w:rsid w:val="008F08FD"/>
    <w:rsid w:val="008F2374"/>
    <w:rsid w:val="009039D6"/>
    <w:rsid w:val="00907533"/>
    <w:rsid w:val="00914E4B"/>
    <w:rsid w:val="009567EF"/>
    <w:rsid w:val="00981349"/>
    <w:rsid w:val="0098452D"/>
    <w:rsid w:val="00994B56"/>
    <w:rsid w:val="00996743"/>
    <w:rsid w:val="009C4836"/>
    <w:rsid w:val="009D5A9B"/>
    <w:rsid w:val="009E3D8E"/>
    <w:rsid w:val="009F70E6"/>
    <w:rsid w:val="00A04886"/>
    <w:rsid w:val="00A1446C"/>
    <w:rsid w:val="00A17241"/>
    <w:rsid w:val="00A20793"/>
    <w:rsid w:val="00A237D9"/>
    <w:rsid w:val="00A426CF"/>
    <w:rsid w:val="00A44F77"/>
    <w:rsid w:val="00A95BD3"/>
    <w:rsid w:val="00AD375F"/>
    <w:rsid w:val="00AE1BDD"/>
    <w:rsid w:val="00AE3BB1"/>
    <w:rsid w:val="00AE4EA6"/>
    <w:rsid w:val="00AE6DC8"/>
    <w:rsid w:val="00AF59A1"/>
    <w:rsid w:val="00B26101"/>
    <w:rsid w:val="00B87541"/>
    <w:rsid w:val="00B91FA6"/>
    <w:rsid w:val="00BA779B"/>
    <w:rsid w:val="00BB39F7"/>
    <w:rsid w:val="00BD1491"/>
    <w:rsid w:val="00C02026"/>
    <w:rsid w:val="00C1271D"/>
    <w:rsid w:val="00C13B6F"/>
    <w:rsid w:val="00C17083"/>
    <w:rsid w:val="00C253C4"/>
    <w:rsid w:val="00C335B9"/>
    <w:rsid w:val="00C34BE3"/>
    <w:rsid w:val="00C56C95"/>
    <w:rsid w:val="00C64034"/>
    <w:rsid w:val="00C850DA"/>
    <w:rsid w:val="00CA271A"/>
    <w:rsid w:val="00CC3714"/>
    <w:rsid w:val="00CC7D3A"/>
    <w:rsid w:val="00CE7E3C"/>
    <w:rsid w:val="00D11046"/>
    <w:rsid w:val="00D12809"/>
    <w:rsid w:val="00D2458F"/>
    <w:rsid w:val="00D32270"/>
    <w:rsid w:val="00D328E3"/>
    <w:rsid w:val="00D37E19"/>
    <w:rsid w:val="00D4418F"/>
    <w:rsid w:val="00D60258"/>
    <w:rsid w:val="00D648D7"/>
    <w:rsid w:val="00D76CB8"/>
    <w:rsid w:val="00D91849"/>
    <w:rsid w:val="00DB5BD0"/>
    <w:rsid w:val="00DC4E4E"/>
    <w:rsid w:val="00DD4714"/>
    <w:rsid w:val="00DE56DB"/>
    <w:rsid w:val="00E04904"/>
    <w:rsid w:val="00E7454A"/>
    <w:rsid w:val="00E86BCE"/>
    <w:rsid w:val="00E96A25"/>
    <w:rsid w:val="00EB4B25"/>
    <w:rsid w:val="00EC040D"/>
    <w:rsid w:val="00ED5717"/>
    <w:rsid w:val="00EE77ED"/>
    <w:rsid w:val="00EF2209"/>
    <w:rsid w:val="00EF4CBD"/>
    <w:rsid w:val="00F050BE"/>
    <w:rsid w:val="00F0572B"/>
    <w:rsid w:val="00F244AB"/>
    <w:rsid w:val="00F33DEF"/>
    <w:rsid w:val="00F475A6"/>
    <w:rsid w:val="00F512E3"/>
    <w:rsid w:val="00F65CE6"/>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6F65F5"/>
  <w15:chartTrackingRefBased/>
  <w15:docId w15:val="{CC5DFF42-7B99-4B17-B7E2-03D50823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noProof/>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Encabezado">
    <w:name w:val="header"/>
    <w:basedOn w:val="Normal"/>
    <w:link w:val="EncabezadoC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FF0BD6"/>
    <w:rPr>
      <w:rFonts w:cs="Tahoma"/>
      <w:szCs w:val="18"/>
    </w:rPr>
  </w:style>
  <w:style w:type="character" w:customStyle="1" w:styleId="TextodegloboCar">
    <w:name w:val="Texto de globo Car"/>
    <w:link w:val="Textodeglobo"/>
    <w:uiPriority w:val="99"/>
    <w:rsid w:val="00FF0BD6"/>
    <w:rPr>
      <w:rFonts w:ascii="Palatino Linotype" w:hAnsi="Palatino Linotype" w:cs="Tahoma"/>
      <w:noProof/>
      <w:color w:val="000000"/>
      <w:szCs w:val="18"/>
    </w:rPr>
  </w:style>
  <w:style w:type="character" w:styleId="Nmerodelnea">
    <w:name w:val="line number"/>
    <w:uiPriority w:val="99"/>
    <w:rsid w:val="0057771E"/>
    <w:rPr>
      <w:rFonts w:ascii="Palatino Linotype" w:hAnsi="Palatino Linotype"/>
      <w:sz w:val="16"/>
    </w:rPr>
  </w:style>
  <w:style w:type="table" w:customStyle="1" w:styleId="MDPI41threelinetable">
    <w:name w:val="MDPI_4.1_three_line_table"/>
    <w:basedOn w:val="Tabla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FF0BD6"/>
    <w:rPr>
      <w:color w:val="0000FF"/>
      <w:u w:val="single"/>
    </w:rPr>
  </w:style>
  <w:style w:type="character" w:styleId="Mencinsinresolver">
    <w:name w:val="Unresolved Mention"/>
    <w:uiPriority w:val="99"/>
    <w:semiHidden/>
    <w:unhideWhenUsed/>
    <w:rsid w:val="00B91FA6"/>
    <w:rPr>
      <w:color w:val="605E5C"/>
      <w:shd w:val="clear" w:color="auto" w:fill="E1DFDD"/>
    </w:rPr>
  </w:style>
  <w:style w:type="paragraph" w:styleId="Piedepgina">
    <w:name w:val="footer"/>
    <w:basedOn w:val="Normal"/>
    <w:link w:val="PiedepginaCar"/>
    <w:uiPriority w:val="99"/>
    <w:rsid w:val="00FF0BD6"/>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FF0BD6"/>
    <w:rPr>
      <w:rFonts w:ascii="Palatino Linotype" w:hAnsi="Palatino Linotype"/>
      <w:noProof/>
      <w:color w:val="000000"/>
      <w:szCs w:val="18"/>
    </w:rPr>
  </w:style>
  <w:style w:type="table" w:styleId="Tablaconcuadrcula">
    <w:name w:val="Table Grid"/>
    <w:basedOn w:val="Tabla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a">
    <w:name w:val="Bibliography"/>
    <w:basedOn w:val="Normal"/>
    <w:next w:val="Normal"/>
    <w:uiPriority w:val="37"/>
    <w:semiHidden/>
    <w:unhideWhenUsed/>
    <w:rsid w:val="00FF0BD6"/>
  </w:style>
  <w:style w:type="paragraph" w:styleId="Textoindependiente">
    <w:name w:val="Body Text"/>
    <w:link w:val="TextoindependienteCar"/>
    <w:rsid w:val="00FF0BD6"/>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FF0BD6"/>
    <w:rPr>
      <w:rFonts w:ascii="Palatino Linotype" w:hAnsi="Palatino Linotype"/>
      <w:color w:val="000000"/>
      <w:sz w:val="24"/>
      <w:lang w:eastAsia="de-DE"/>
    </w:rPr>
  </w:style>
  <w:style w:type="character" w:styleId="Refdecomentario">
    <w:name w:val="annotation reference"/>
    <w:rsid w:val="00FF0BD6"/>
    <w:rPr>
      <w:sz w:val="21"/>
      <w:szCs w:val="21"/>
    </w:rPr>
  </w:style>
  <w:style w:type="paragraph" w:styleId="Textocomentario">
    <w:name w:val="annotation text"/>
    <w:basedOn w:val="Normal"/>
    <w:link w:val="TextocomentarioCar"/>
    <w:rsid w:val="00FF0BD6"/>
  </w:style>
  <w:style w:type="character" w:customStyle="1" w:styleId="TextocomentarioCar">
    <w:name w:val="Texto comentario Car"/>
    <w:link w:val="Textocomentario"/>
    <w:rsid w:val="00FF0BD6"/>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FF0BD6"/>
    <w:rPr>
      <w:b/>
      <w:bCs/>
    </w:rPr>
  </w:style>
  <w:style w:type="character" w:customStyle="1" w:styleId="AsuntodelcomentarioCar">
    <w:name w:val="Asunto del comentario Car"/>
    <w:link w:val="Asuntodelcomentario"/>
    <w:rsid w:val="00FF0BD6"/>
    <w:rPr>
      <w:rFonts w:ascii="Palatino Linotype" w:hAnsi="Palatino Linotype"/>
      <w:b/>
      <w:bCs/>
      <w:noProof/>
      <w:color w:val="000000"/>
    </w:rPr>
  </w:style>
  <w:style w:type="character" w:styleId="Refdenotaalfinal">
    <w:name w:val="endnote reference"/>
    <w:rsid w:val="00FF0BD6"/>
    <w:rPr>
      <w:vertAlign w:val="superscript"/>
    </w:rPr>
  </w:style>
  <w:style w:type="paragraph" w:styleId="Textonotaalfinal">
    <w:name w:val="endnote text"/>
    <w:basedOn w:val="Normal"/>
    <w:link w:val="TextonotaalfinalCar"/>
    <w:semiHidden/>
    <w:unhideWhenUsed/>
    <w:rsid w:val="00FF0BD6"/>
    <w:pPr>
      <w:spacing w:line="240" w:lineRule="auto"/>
    </w:pPr>
  </w:style>
  <w:style w:type="character" w:customStyle="1" w:styleId="TextonotaalfinalCar">
    <w:name w:val="Texto nota al final Car"/>
    <w:link w:val="Textonotaalfinal"/>
    <w:semiHidden/>
    <w:rsid w:val="00FF0BD6"/>
    <w:rPr>
      <w:rFonts w:ascii="Palatino Linotype" w:hAnsi="Palatino Linotype"/>
      <w:noProof/>
      <w:color w:val="000000"/>
    </w:rPr>
  </w:style>
  <w:style w:type="character" w:styleId="Hipervnculovisitado">
    <w:name w:val="FollowedHyperlink"/>
    <w:rsid w:val="00FF0BD6"/>
    <w:rPr>
      <w:color w:val="954F72"/>
      <w:u w:val="single"/>
    </w:rPr>
  </w:style>
  <w:style w:type="paragraph" w:styleId="Textonotapie">
    <w:name w:val="footnote text"/>
    <w:basedOn w:val="Normal"/>
    <w:link w:val="TextonotapieCar"/>
    <w:semiHidden/>
    <w:unhideWhenUsed/>
    <w:rsid w:val="00FF0BD6"/>
    <w:pPr>
      <w:spacing w:line="240" w:lineRule="auto"/>
    </w:pPr>
  </w:style>
  <w:style w:type="character" w:customStyle="1" w:styleId="TextonotapieCar">
    <w:name w:val="Texto nota pie Car"/>
    <w:link w:val="Textonotapie"/>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Nmerodepgina">
    <w:name w:val="page number"/>
    <w:rsid w:val="00FF0BD6"/>
  </w:style>
  <w:style w:type="character" w:styleId="Textodelmarcadordeposicin">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mord">
    <w:name w:val="mord"/>
    <w:basedOn w:val="Fuentedeprrafopredeter"/>
    <w:rsid w:val="003308EB"/>
  </w:style>
  <w:style w:type="character" w:customStyle="1" w:styleId="mrel">
    <w:name w:val="mrel"/>
    <w:basedOn w:val="Fuentedeprrafopredeter"/>
    <w:rsid w:val="003308EB"/>
  </w:style>
  <w:style w:type="character" w:customStyle="1" w:styleId="vlist-s">
    <w:name w:val="vlist-s"/>
    <w:basedOn w:val="Fuentedeprrafopredeter"/>
    <w:rsid w:val="003308EB"/>
  </w:style>
  <w:style w:type="character" w:customStyle="1" w:styleId="mbin">
    <w:name w:val="mbin"/>
    <w:basedOn w:val="Fuentedeprrafopredeter"/>
    <w:rsid w:val="0033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kote7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g.mdpi.org/data/contributor-role-instruction.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kot\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Template>
  <TotalTime>153</TotalTime>
  <Pages>11</Pages>
  <Words>4432</Words>
  <Characters>24378</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enrique alderete heras</dc:creator>
  <cp:keywords/>
  <dc:description/>
  <cp:lastModifiedBy>enrique alderete heras</cp:lastModifiedBy>
  <cp:revision>7</cp:revision>
  <dcterms:created xsi:type="dcterms:W3CDTF">2023-08-26T07:06:00Z</dcterms:created>
  <dcterms:modified xsi:type="dcterms:W3CDTF">2023-08-26T09:39:00Z</dcterms:modified>
</cp:coreProperties>
</file>